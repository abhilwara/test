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Spec="center" w:tblpY="1"/>
        <w:tblOverlap w:val="never"/>
        <w:tblW w:w="5084"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Layout w:type="fixed"/>
        <w:tblCellMar>
          <w:top w:w="418" w:type="dxa"/>
          <w:left w:w="504" w:type="dxa"/>
          <w:bottom w:w="418" w:type="dxa"/>
          <w:right w:w="504" w:type="dxa"/>
        </w:tblCellMar>
        <w:tblLook w:val="04A0" w:firstRow="1" w:lastRow="0" w:firstColumn="1" w:lastColumn="0" w:noHBand="0" w:noVBand="1"/>
      </w:tblPr>
      <w:tblGrid>
        <w:gridCol w:w="463"/>
        <w:gridCol w:w="278"/>
        <w:gridCol w:w="3780"/>
        <w:gridCol w:w="4962"/>
        <w:gridCol w:w="1087"/>
        <w:gridCol w:w="928"/>
      </w:tblGrid>
      <w:tr w:rsidR="00F91753" w:rsidRPr="00A06730" w14:paraId="21DDCBFC" w14:textId="77777777" w:rsidTr="003B2B12">
        <w:trPr>
          <w:trHeight w:val="254"/>
        </w:trPr>
        <w:tc>
          <w:tcPr>
            <w:tcW w:w="11498"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14:paraId="46E6DDF5" w14:textId="77777777" w:rsidR="00F91753" w:rsidRPr="00A06730" w:rsidRDefault="00F91753" w:rsidP="00320ECB">
            <w:pPr>
              <w:rPr>
                <w:noProof/>
                <w:lang w:val="en-GB"/>
              </w:rPr>
            </w:pPr>
          </w:p>
        </w:tc>
      </w:tr>
      <w:tr w:rsidR="00173B36" w:rsidRPr="00A06730" w14:paraId="16B5F1C5" w14:textId="77777777" w:rsidTr="003B2B12">
        <w:trPr>
          <w:trHeight w:val="273"/>
        </w:trPr>
        <w:tc>
          <w:tcPr>
            <w:tcW w:w="463"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54E73D11" w14:textId="44CE0F58" w:rsidR="00F91753" w:rsidRPr="00A06730" w:rsidRDefault="00DE1D8E" w:rsidP="005A3E0B">
            <w:pPr>
              <w:rPr>
                <w:noProof/>
                <w:lang w:val="en-GB"/>
              </w:rPr>
            </w:pPr>
            <w:r>
              <w:rPr>
                <w:noProof/>
                <w:lang w:val="en-GB"/>
              </w:rPr>
              <w:t xml:space="preserve">                        </w:t>
            </w:r>
          </w:p>
        </w:tc>
        <w:tc>
          <w:tcPr>
            <w:tcW w:w="278" w:type="dxa"/>
            <w:vMerge w:val="restart"/>
            <w:tcBorders>
              <w:top w:val="nil"/>
              <w:left w:val="nil"/>
              <w:bottom w:val="nil"/>
              <w:right w:val="nil"/>
            </w:tcBorders>
            <w:tcMar>
              <w:top w:w="0" w:type="dxa"/>
              <w:left w:w="115" w:type="dxa"/>
              <w:bottom w:w="0" w:type="dxa"/>
              <w:right w:w="115" w:type="dxa"/>
            </w:tcMar>
          </w:tcPr>
          <w:p w14:paraId="461E89B2" w14:textId="77777777" w:rsidR="00F91753" w:rsidRPr="00A06730" w:rsidRDefault="00F91753" w:rsidP="005A3E0B">
            <w:pPr>
              <w:rPr>
                <w:noProof/>
                <w:lang w:val="en-GB"/>
              </w:rPr>
            </w:pPr>
          </w:p>
        </w:tc>
        <w:tc>
          <w:tcPr>
            <w:tcW w:w="8742" w:type="dxa"/>
            <w:gridSpan w:val="2"/>
            <w:tcBorders>
              <w:top w:val="nil"/>
              <w:left w:val="nil"/>
              <w:bottom w:val="single" w:sz="12" w:space="0" w:color="000000" w:themeColor="text1"/>
              <w:right w:val="nil"/>
            </w:tcBorders>
            <w:tcMar>
              <w:top w:w="0" w:type="dxa"/>
              <w:left w:w="115" w:type="dxa"/>
              <w:bottom w:w="0" w:type="dxa"/>
              <w:right w:w="115" w:type="dxa"/>
            </w:tcMar>
          </w:tcPr>
          <w:p w14:paraId="1C95474F" w14:textId="77777777" w:rsidR="00F91753" w:rsidRPr="00A06730" w:rsidRDefault="00F91753" w:rsidP="001E5794">
            <w:pPr>
              <w:pStyle w:val="NoSpacing"/>
              <w:rPr>
                <w:noProof/>
                <w:lang w:val="en-GB"/>
              </w:rPr>
            </w:pPr>
          </w:p>
        </w:tc>
        <w:tc>
          <w:tcPr>
            <w:tcW w:w="1087" w:type="dxa"/>
            <w:vMerge w:val="restart"/>
            <w:tcBorders>
              <w:top w:val="nil"/>
              <w:left w:val="nil"/>
              <w:bottom w:val="nil"/>
              <w:right w:val="nil"/>
            </w:tcBorders>
            <w:tcMar>
              <w:top w:w="0" w:type="dxa"/>
              <w:left w:w="115" w:type="dxa"/>
              <w:bottom w:w="0" w:type="dxa"/>
              <w:right w:w="115" w:type="dxa"/>
            </w:tcMar>
          </w:tcPr>
          <w:p w14:paraId="25DD6CC7" w14:textId="77777777" w:rsidR="00F91753" w:rsidRPr="00A06730" w:rsidRDefault="00F91753" w:rsidP="005A3E0B">
            <w:pPr>
              <w:rPr>
                <w:noProof/>
                <w:lang w:val="en-GB"/>
              </w:rPr>
            </w:pPr>
          </w:p>
        </w:tc>
        <w:tc>
          <w:tcPr>
            <w:tcW w:w="928"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3AA2E848" w14:textId="77777777" w:rsidR="00F91753" w:rsidRPr="00A06730" w:rsidRDefault="00F91753" w:rsidP="005A3E0B">
            <w:pPr>
              <w:rPr>
                <w:noProof/>
                <w:lang w:val="en-GB"/>
              </w:rPr>
            </w:pPr>
          </w:p>
        </w:tc>
      </w:tr>
      <w:tr w:rsidR="00173B36" w:rsidRPr="00A06730" w14:paraId="44E73D67" w14:textId="77777777" w:rsidTr="003B2B12">
        <w:trPr>
          <w:trHeight w:val="1602"/>
        </w:trPr>
        <w:tc>
          <w:tcPr>
            <w:tcW w:w="463"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5D08BD59" w14:textId="77777777" w:rsidR="00F91753" w:rsidRPr="00A06730" w:rsidRDefault="00F91753" w:rsidP="005A3E0B">
            <w:pPr>
              <w:rPr>
                <w:noProof/>
                <w:lang w:val="en-GB"/>
              </w:rPr>
            </w:pPr>
          </w:p>
        </w:tc>
        <w:tc>
          <w:tcPr>
            <w:tcW w:w="278" w:type="dxa"/>
            <w:vMerge/>
            <w:tcBorders>
              <w:top w:val="nil"/>
              <w:left w:val="nil"/>
              <w:bottom w:val="nil"/>
              <w:right w:val="single" w:sz="12" w:space="0" w:color="000000" w:themeColor="text1"/>
            </w:tcBorders>
            <w:tcMar>
              <w:top w:w="0" w:type="dxa"/>
              <w:left w:w="115" w:type="dxa"/>
              <w:bottom w:w="0" w:type="dxa"/>
              <w:right w:w="115" w:type="dxa"/>
            </w:tcMar>
          </w:tcPr>
          <w:p w14:paraId="3354F4AC" w14:textId="77777777" w:rsidR="00F91753" w:rsidRPr="00A06730" w:rsidRDefault="00F91753" w:rsidP="005A3E0B">
            <w:pPr>
              <w:rPr>
                <w:noProof/>
                <w:lang w:val="en-GB"/>
              </w:rPr>
            </w:pPr>
          </w:p>
        </w:tc>
        <w:tc>
          <w:tcPr>
            <w:tcW w:w="874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5D3B2F31" w14:textId="5FA1DAE7" w:rsidR="00261E7B" w:rsidRPr="00A06730" w:rsidRDefault="00261E7B" w:rsidP="005A3E0B">
            <w:pPr>
              <w:pStyle w:val="Title"/>
              <w:rPr>
                <w:noProof/>
                <w:lang w:val="en-GB"/>
              </w:rPr>
            </w:pPr>
            <w:r w:rsidRPr="00A06730">
              <w:rPr>
                <w:noProof/>
                <w:lang w:val="en-GB" w:bidi="en-GB"/>
              </w:rPr>
              <mc:AlternateContent>
                <mc:Choice Requires="wps">
                  <w:drawing>
                    <wp:inline distT="0" distB="0" distL="0" distR="0" wp14:anchorId="4D0B3350" wp14:editId="41BC5583">
                      <wp:extent cx="585216" cy="91440"/>
                      <wp:effectExtent l="0" t="0" r="24765" b="22860"/>
                      <wp:docPr id="3" name="Freeform: Shap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05B3182" id="Freeform: Shape 3" o:spid="_x0000_s1026" alt="&quot;&quot;"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&#13;&#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Pr="00A06730">
              <w:rPr>
                <w:noProof/>
                <w:lang w:val="en-GB" w:bidi="en-GB"/>
              </w:rPr>
              <w:t xml:space="preserve"> </w:t>
            </w:r>
            <w:r w:rsidR="00CE3F1E">
              <w:t xml:space="preserve"> Ankur Bhilwaria </w:t>
            </w:r>
            <w:r w:rsidRPr="00A06730">
              <w:rPr>
                <w:noProof/>
                <w:lang w:val="en-GB" w:bidi="en-GB"/>
              </w:rPr>
              <w:t xml:space="preserve"> </w:t>
            </w:r>
            <w:r w:rsidRPr="00A06730">
              <w:rPr>
                <w:noProof/>
                <w:lang w:val="en-GB" w:bidi="en-GB"/>
              </w:rPr>
              <mc:AlternateContent>
                <mc:Choice Requires="wps">
                  <w:drawing>
                    <wp:inline distT="0" distB="0" distL="0" distR="0" wp14:anchorId="71294712" wp14:editId="0A7F0C9C">
                      <wp:extent cx="594245" cy="88583"/>
                      <wp:effectExtent l="0" t="0" r="15875" b="26035"/>
                      <wp:docPr id="4" name="Freeform: Shap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w:pict>
                    <v:shape w14:anchorId="0BFE0370" id="Freeform: Shape 4" o:spid="_x0000_s1026" alt="&quot;&quot;"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&#13;&#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428E5A4B" w14:textId="0282C2A4" w:rsidR="00B62B99" w:rsidRPr="00A06730" w:rsidRDefault="00CE3F1E" w:rsidP="005A3E0B">
            <w:pPr>
              <w:pStyle w:val="Subtitle"/>
              <w:rPr>
                <w:noProof/>
                <w:lang w:val="en-GB"/>
              </w:rPr>
            </w:pPr>
            <w:r>
              <w:t>Lead engineer</w:t>
            </w:r>
            <w:r>
              <w:rPr>
                <w:noProof/>
                <w:lang w:val="en-GB"/>
              </w:rPr>
              <w:t xml:space="preserve"> </w:t>
            </w:r>
          </w:p>
        </w:tc>
        <w:tc>
          <w:tcPr>
            <w:tcW w:w="1087" w:type="dxa"/>
            <w:vMerge/>
            <w:tcBorders>
              <w:top w:val="nil"/>
              <w:left w:val="single" w:sz="12" w:space="0" w:color="000000" w:themeColor="text1"/>
              <w:bottom w:val="nil"/>
              <w:right w:val="nil"/>
            </w:tcBorders>
            <w:tcMar>
              <w:top w:w="0" w:type="dxa"/>
              <w:left w:w="115" w:type="dxa"/>
              <w:bottom w:w="0" w:type="dxa"/>
              <w:right w:w="115" w:type="dxa"/>
            </w:tcMar>
          </w:tcPr>
          <w:p w14:paraId="6A2AD3DF" w14:textId="77777777" w:rsidR="00F91753" w:rsidRPr="00A06730" w:rsidRDefault="00F91753" w:rsidP="005A3E0B">
            <w:pPr>
              <w:rPr>
                <w:noProof/>
                <w:lang w:val="en-GB"/>
              </w:rPr>
            </w:pPr>
          </w:p>
        </w:tc>
        <w:tc>
          <w:tcPr>
            <w:tcW w:w="928"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080F100B" w14:textId="77777777" w:rsidR="00F91753" w:rsidRPr="00A06730" w:rsidRDefault="00F91753" w:rsidP="005A3E0B">
            <w:pPr>
              <w:rPr>
                <w:noProof/>
                <w:lang w:val="en-GB"/>
              </w:rPr>
            </w:pPr>
          </w:p>
        </w:tc>
      </w:tr>
      <w:tr w:rsidR="00173B36" w:rsidRPr="00A06730" w14:paraId="0517C83F" w14:textId="77777777" w:rsidTr="003B2B12">
        <w:trPr>
          <w:trHeight w:val="252"/>
        </w:trPr>
        <w:tc>
          <w:tcPr>
            <w:tcW w:w="463"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762B763A" w14:textId="77777777" w:rsidR="004A4C74" w:rsidRPr="00A06730" w:rsidRDefault="004A4C74" w:rsidP="005A3E0B">
            <w:pPr>
              <w:rPr>
                <w:noProof/>
                <w:lang w:val="en-GB"/>
              </w:rPr>
            </w:pPr>
          </w:p>
        </w:tc>
        <w:tc>
          <w:tcPr>
            <w:tcW w:w="278" w:type="dxa"/>
            <w:vMerge/>
            <w:tcBorders>
              <w:top w:val="nil"/>
              <w:left w:val="nil"/>
              <w:bottom w:val="nil"/>
              <w:right w:val="nil"/>
            </w:tcBorders>
            <w:tcMar>
              <w:top w:w="0" w:type="dxa"/>
              <w:left w:w="115" w:type="dxa"/>
              <w:bottom w:w="0" w:type="dxa"/>
              <w:right w:w="115" w:type="dxa"/>
            </w:tcMar>
          </w:tcPr>
          <w:p w14:paraId="7C6378CA" w14:textId="77777777" w:rsidR="004A4C74" w:rsidRPr="00A06730" w:rsidRDefault="004A4C74" w:rsidP="005A3E0B">
            <w:pPr>
              <w:rPr>
                <w:noProof/>
                <w:lang w:val="en-GB"/>
              </w:rPr>
            </w:pPr>
          </w:p>
        </w:tc>
        <w:tc>
          <w:tcPr>
            <w:tcW w:w="8742" w:type="dxa"/>
            <w:gridSpan w:val="2"/>
            <w:tcBorders>
              <w:top w:val="single" w:sz="12" w:space="0" w:color="000000" w:themeColor="text1"/>
              <w:left w:val="nil"/>
              <w:bottom w:val="nil"/>
              <w:right w:val="nil"/>
            </w:tcBorders>
            <w:tcMar>
              <w:top w:w="0" w:type="dxa"/>
              <w:left w:w="115" w:type="dxa"/>
              <w:bottom w:w="0" w:type="dxa"/>
              <w:right w:w="115" w:type="dxa"/>
            </w:tcMar>
          </w:tcPr>
          <w:p w14:paraId="0F1DE8FA" w14:textId="77777777" w:rsidR="004A4C74" w:rsidRPr="00A06730" w:rsidRDefault="004A4C74" w:rsidP="001E5794">
            <w:pPr>
              <w:pStyle w:val="NoSpacing"/>
              <w:rPr>
                <w:noProof/>
                <w:lang w:val="en-GB"/>
              </w:rPr>
            </w:pPr>
          </w:p>
        </w:tc>
        <w:tc>
          <w:tcPr>
            <w:tcW w:w="1087" w:type="dxa"/>
            <w:vMerge/>
            <w:tcBorders>
              <w:top w:val="nil"/>
              <w:left w:val="nil"/>
              <w:bottom w:val="nil"/>
              <w:right w:val="nil"/>
            </w:tcBorders>
            <w:tcMar>
              <w:top w:w="0" w:type="dxa"/>
              <w:left w:w="115" w:type="dxa"/>
              <w:bottom w:w="0" w:type="dxa"/>
              <w:right w:w="115" w:type="dxa"/>
            </w:tcMar>
          </w:tcPr>
          <w:p w14:paraId="097F8196" w14:textId="77777777" w:rsidR="004A4C74" w:rsidRPr="00A06730" w:rsidRDefault="004A4C74" w:rsidP="005A3E0B">
            <w:pPr>
              <w:rPr>
                <w:noProof/>
                <w:lang w:val="en-GB"/>
              </w:rPr>
            </w:pPr>
          </w:p>
        </w:tc>
        <w:tc>
          <w:tcPr>
            <w:tcW w:w="928"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7B9B04E5" w14:textId="77777777" w:rsidR="004A4C74" w:rsidRPr="00A06730" w:rsidRDefault="004A4C74" w:rsidP="005A3E0B">
            <w:pPr>
              <w:rPr>
                <w:noProof/>
                <w:lang w:val="en-GB"/>
              </w:rPr>
            </w:pPr>
          </w:p>
        </w:tc>
      </w:tr>
      <w:tr w:rsidR="00F91753" w:rsidRPr="00A06730" w14:paraId="000BB1E5" w14:textId="77777777" w:rsidTr="003B2B12">
        <w:trPr>
          <w:trHeight w:val="65"/>
        </w:trPr>
        <w:tc>
          <w:tcPr>
            <w:tcW w:w="11498"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7C69C085" w14:textId="77777777" w:rsidR="00F91753" w:rsidRPr="00A06730" w:rsidRDefault="00F91753" w:rsidP="005A3E0B">
            <w:pPr>
              <w:rPr>
                <w:noProof/>
                <w:lang w:val="en-GB"/>
              </w:rPr>
            </w:pPr>
          </w:p>
        </w:tc>
      </w:tr>
      <w:tr w:rsidR="00686284" w:rsidRPr="00A06730" w14:paraId="6B3F7368" w14:textId="77777777" w:rsidTr="0019137A">
        <w:trPr>
          <w:trHeight w:val="2794"/>
        </w:trPr>
        <w:tc>
          <w:tcPr>
            <w:tcW w:w="4521"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rPr>
                <w:noProof/>
                <w:lang w:val="en-GB"/>
              </w:rPr>
              <w:id w:val="1272060749"/>
              <w:placeholder>
                <w:docPart w:val="C354099681FD8548A38E76CB14D1E645"/>
              </w:placeholder>
              <w:temporary/>
              <w:showingPlcHdr/>
              <w15:appearance w15:val="hidden"/>
            </w:sdtPr>
            <w:sdtEndPr/>
            <w:sdtContent>
              <w:p w14:paraId="5BB4502B" w14:textId="77777777" w:rsidR="00792D43" w:rsidRPr="00A06730" w:rsidRDefault="00FF673C" w:rsidP="00F53B71">
                <w:pPr>
                  <w:pStyle w:val="Heading1"/>
                  <w:outlineLvl w:val="0"/>
                  <w:rPr>
                    <w:noProof/>
                    <w:lang w:val="en-GB"/>
                  </w:rPr>
                </w:pPr>
                <w:r w:rsidRPr="00A06730">
                  <w:rPr>
                    <w:noProof/>
                    <w:lang w:val="en-GB" w:bidi="en-GB"/>
                  </w:rPr>
                  <w:t>CONTACT</w:t>
                </w:r>
              </w:p>
            </w:sdtContent>
          </w:sdt>
          <w:p w14:paraId="2F746162" w14:textId="77777777" w:rsidR="003E1692" w:rsidRPr="00A06730" w:rsidRDefault="003E1692" w:rsidP="00F53B71">
            <w:pPr>
              <w:pStyle w:val="NoSpacing"/>
              <w:rPr>
                <w:noProof/>
                <w:lang w:val="en-GB"/>
              </w:rPr>
            </w:pPr>
            <w:r w:rsidRPr="00A06730">
              <w:rPr>
                <w:noProof/>
                <w:lang w:val="en-GB" w:bidi="en-GB"/>
              </w:rPr>
              <mc:AlternateContent>
                <mc:Choice Requires="wps">
                  <w:drawing>
                    <wp:inline distT="0" distB="0" distL="0" distR="0" wp14:anchorId="1039727B" wp14:editId="06E98FD6">
                      <wp:extent cx="521970" cy="0"/>
                      <wp:effectExtent l="0" t="0" r="0" b="0"/>
                      <wp:docPr id="13" name="Straight Connector 13"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879938" id="Straight Connector 13"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" strokecolor="#718eb5 [3206]" strokeweight="1.5pt">
                      <v:stroke joinstyle="miter"/>
                      <w10:anchorlock/>
                    </v:line>
                  </w:pict>
                </mc:Fallback>
              </mc:AlternateContent>
            </w:r>
          </w:p>
          <w:p w14:paraId="1486505A" w14:textId="1504D1CA" w:rsidR="00792D43" w:rsidRPr="00CE3F1E" w:rsidRDefault="00FB1F01" w:rsidP="00F53B71">
            <w:pPr>
              <w:pStyle w:val="Contact"/>
              <w:framePr w:wrap="auto" w:vAnchor="margin" w:xAlign="left" w:yAlign="inline"/>
              <w:suppressOverlap w:val="0"/>
              <w:rPr>
                <w:noProof/>
                <w:sz w:val="20"/>
                <w:szCs w:val="20"/>
                <w:lang w:val="en-GB"/>
              </w:rPr>
            </w:pPr>
            <w:r w:rsidRPr="00CE3F1E">
              <w:rPr>
                <w:noProof/>
                <w:sz w:val="20"/>
                <w:szCs w:val="20"/>
                <w:lang w:val="en-GB" w:bidi="en-GB"/>
              </w:rPr>
              <w:drawing>
                <wp:inline distT="0" distB="0" distL="0" distR="0" wp14:anchorId="493FAC3B" wp14:editId="2ABF22B6">
                  <wp:extent cx="198010" cy="187200"/>
                  <wp:effectExtent l="0" t="0" r="0" b="3810"/>
                  <wp:docPr id="8" name="Graphic 8"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010" cy="187200"/>
                          </a:xfrm>
                          <a:prstGeom prst="rect">
                            <a:avLst/>
                          </a:prstGeom>
                        </pic:spPr>
                      </pic:pic>
                    </a:graphicData>
                  </a:graphic>
                </wp:inline>
              </w:drawing>
            </w:r>
            <w:r w:rsidR="00F53B71" w:rsidRPr="00CE3F1E">
              <w:rPr>
                <w:noProof/>
                <w:sz w:val="20"/>
                <w:szCs w:val="20"/>
                <w:lang w:val="en-GB" w:bidi="en-GB"/>
              </w:rPr>
              <w:t xml:space="preserve"> </w:t>
            </w:r>
            <w:r w:rsidR="00CA7450" w:rsidRPr="00CE3F1E">
              <w:rPr>
                <w:sz w:val="20"/>
                <w:szCs w:val="20"/>
                <w:lang w:val="fr-FR"/>
              </w:rPr>
              <w:t xml:space="preserve">+91 - </w:t>
            </w:r>
            <w:r w:rsidR="00CA7450" w:rsidRPr="00CE3F1E">
              <w:rPr>
                <w:sz w:val="20"/>
                <w:szCs w:val="20"/>
              </w:rPr>
              <w:t>8123297912</w:t>
            </w:r>
            <w:r w:rsidR="00F53B71" w:rsidRPr="00CE3F1E">
              <w:rPr>
                <w:noProof/>
                <w:sz w:val="20"/>
                <w:szCs w:val="20"/>
                <w:lang w:val="en-GB" w:bidi="en-GB"/>
              </w:rPr>
              <w:t xml:space="preserve"> </w:t>
            </w:r>
            <w:r w:rsidR="00CA7450" w:rsidRPr="00CE3F1E">
              <w:rPr>
                <w:color w:val="4C4C4C" w:themeColor="background2" w:themeShade="BF"/>
                <w:sz w:val="20"/>
                <w:szCs w:val="20"/>
                <w:lang w:val="fr-FR"/>
              </w:rPr>
              <w:t xml:space="preserve"> </w:t>
            </w:r>
          </w:p>
          <w:p w14:paraId="7FC53D05" w14:textId="2D284324" w:rsidR="00792D43" w:rsidRPr="00CE3F1E" w:rsidRDefault="00FB1F01" w:rsidP="00F53B71">
            <w:pPr>
              <w:pStyle w:val="Contact"/>
              <w:framePr w:wrap="auto" w:vAnchor="margin" w:xAlign="left" w:yAlign="inline"/>
              <w:suppressOverlap w:val="0"/>
              <w:rPr>
                <w:noProof/>
                <w:sz w:val="20"/>
                <w:szCs w:val="20"/>
                <w:lang w:val="en-GB"/>
              </w:rPr>
            </w:pPr>
            <w:r w:rsidRPr="00CE3F1E">
              <w:rPr>
                <w:noProof/>
                <w:sz w:val="20"/>
                <w:szCs w:val="20"/>
                <w:lang w:val="en-GB" w:bidi="en-GB"/>
              </w:rPr>
              <w:drawing>
                <wp:inline distT="0" distB="0" distL="0" distR="0" wp14:anchorId="4EF1A161" wp14:editId="26C8DB6F">
                  <wp:extent cx="190500" cy="156210"/>
                  <wp:effectExtent l="0" t="0" r="0" b="0"/>
                  <wp:docPr id="10" name="Graphic 10"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un_envelope_179211.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90500" cy="156210"/>
                          </a:xfrm>
                          <a:prstGeom prst="rect">
                            <a:avLst/>
                          </a:prstGeom>
                        </pic:spPr>
                      </pic:pic>
                    </a:graphicData>
                  </a:graphic>
                </wp:inline>
              </w:drawing>
            </w:r>
            <w:r w:rsidR="00F53B71" w:rsidRPr="00CE3F1E">
              <w:rPr>
                <w:noProof/>
                <w:sz w:val="20"/>
                <w:szCs w:val="20"/>
                <w:lang w:val="en-GB" w:bidi="en-GB"/>
              </w:rPr>
              <w:t xml:space="preserve"> </w:t>
            </w:r>
            <w:r w:rsidR="00566C1A" w:rsidRPr="00CE3F1E">
              <w:rPr>
                <w:noProof/>
                <w:sz w:val="20"/>
                <w:szCs w:val="20"/>
                <w:lang w:val="en-GB"/>
              </w:rPr>
              <w:t>ankur.bhilwaria@gmail.com</w:t>
            </w:r>
          </w:p>
          <w:p w14:paraId="4CC2EF16" w14:textId="1C77130E" w:rsidR="00686284" w:rsidRPr="00A06730" w:rsidRDefault="00FB1F01" w:rsidP="00F53B71">
            <w:pPr>
              <w:pStyle w:val="Contact"/>
              <w:framePr w:wrap="auto" w:vAnchor="margin" w:xAlign="left" w:yAlign="inline"/>
              <w:suppressOverlap w:val="0"/>
              <w:rPr>
                <w:noProof/>
                <w:lang w:val="en-GB"/>
              </w:rPr>
            </w:pPr>
            <w:r w:rsidRPr="00CE3F1E">
              <w:rPr>
                <w:noProof/>
                <w:sz w:val="20"/>
                <w:szCs w:val="20"/>
                <w:lang w:val="en-GB" w:bidi="en-GB"/>
              </w:rPr>
              <w:drawing>
                <wp:inline distT="0" distB="0" distL="0" distR="0" wp14:anchorId="0296F8F6" wp14:editId="74D99B5A">
                  <wp:extent cx="190500" cy="180975"/>
                  <wp:effectExtent l="0" t="0" r="0" b="9525"/>
                  <wp:docPr id="11" name="Graphic 11" descr="Glob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un_Globe_178810.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90500" cy="180975"/>
                          </a:xfrm>
                          <a:prstGeom prst="rect">
                            <a:avLst/>
                          </a:prstGeom>
                        </pic:spPr>
                      </pic:pic>
                    </a:graphicData>
                  </a:graphic>
                </wp:inline>
              </w:drawing>
            </w:r>
            <w:r w:rsidR="00F53B71" w:rsidRPr="00CE3F1E">
              <w:rPr>
                <w:noProof/>
                <w:sz w:val="20"/>
                <w:szCs w:val="20"/>
                <w:lang w:val="en-GB" w:bidi="en-GB"/>
              </w:rPr>
              <w:t xml:space="preserve"> </w:t>
            </w:r>
            <w:r w:rsidR="00566C1A" w:rsidRPr="00CE3F1E">
              <w:rPr>
                <w:noProof/>
                <w:sz w:val="20"/>
                <w:szCs w:val="20"/>
                <w:lang w:val="en-GB"/>
              </w:rPr>
              <w:t>www.linkedin.com/in/ankurbhilwaria</w:t>
            </w:r>
          </w:p>
        </w:tc>
        <w:tc>
          <w:tcPr>
            <w:tcW w:w="6977" w:type="dxa"/>
            <w:gridSpan w:val="3"/>
            <w:tcBorders>
              <w:top w:val="single" w:sz="12" w:space="0" w:color="000000" w:themeColor="text1"/>
              <w:left w:val="single" w:sz="12" w:space="0" w:color="000000" w:themeColor="text1"/>
              <w:bottom w:val="single" w:sz="12" w:space="0" w:color="000000" w:themeColor="text1"/>
            </w:tcBorders>
            <w:shd w:val="clear" w:color="auto" w:fill="auto"/>
          </w:tcPr>
          <w:sdt>
            <w:sdtPr>
              <w:rPr>
                <w:noProof/>
                <w:lang w:val="en-GB"/>
              </w:rPr>
              <w:id w:val="-447008296"/>
              <w:placeholder>
                <w:docPart w:val="54921C5A3456EB41BB5D73850FFDECD2"/>
              </w:placeholder>
              <w:temporary/>
              <w:showingPlcHdr/>
              <w15:appearance w15:val="hidden"/>
            </w:sdtPr>
            <w:sdtEndPr/>
            <w:sdtContent>
              <w:p w14:paraId="6D5B0C03" w14:textId="77777777" w:rsidR="008C78F5" w:rsidRPr="00A06730" w:rsidRDefault="00FF673C" w:rsidP="00FF673C">
                <w:pPr>
                  <w:pStyle w:val="Heading1"/>
                  <w:outlineLvl w:val="0"/>
                  <w:rPr>
                    <w:noProof/>
                    <w:lang w:val="en-GB"/>
                  </w:rPr>
                </w:pPr>
                <w:r w:rsidRPr="00A06730">
                  <w:rPr>
                    <w:noProof/>
                    <w:lang w:val="en-GB" w:bidi="en-GB"/>
                  </w:rPr>
                  <w:t>PROFILE</w:t>
                </w:r>
              </w:p>
            </w:sdtContent>
          </w:sdt>
          <w:p w14:paraId="58E8B3F1" w14:textId="77777777" w:rsidR="003E1692" w:rsidRPr="00A06730" w:rsidRDefault="003E1692" w:rsidP="003E1692">
            <w:pPr>
              <w:pStyle w:val="NoSpacing"/>
              <w:rPr>
                <w:noProof/>
                <w:lang w:val="en-GB"/>
              </w:rPr>
            </w:pPr>
            <w:r w:rsidRPr="00A06730">
              <w:rPr>
                <w:noProof/>
                <w:lang w:val="en-GB" w:bidi="en-GB"/>
              </w:rPr>
              <mc:AlternateContent>
                <mc:Choice Requires="wps">
                  <w:drawing>
                    <wp:inline distT="0" distB="0" distL="0" distR="0" wp14:anchorId="5B29CF6C" wp14:editId="6E073939">
                      <wp:extent cx="521970" cy="0"/>
                      <wp:effectExtent l="0" t="0" r="0" b="0"/>
                      <wp:docPr id="14" name="Straight Connector 14"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0CC30E8" id="Straight Connector 14"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" strokecolor="#718eb5 [3206]" strokeweight="1.5pt">
                      <v:stroke joinstyle="miter"/>
                      <w10:anchorlock/>
                    </v:line>
                  </w:pict>
                </mc:Fallback>
              </mc:AlternateContent>
            </w:r>
          </w:p>
          <w:p w14:paraId="59CEFE48" w14:textId="4E780D98" w:rsidR="00017514" w:rsidRDefault="00017514" w:rsidP="00CE3F1E">
            <w:pPr>
              <w:rPr>
                <w:rFonts w:ascii="-apple-system" w:hAnsi="-apple-system"/>
                <w:sz w:val="21"/>
                <w:szCs w:val="21"/>
                <w:shd w:val="clear" w:color="auto" w:fill="FFFFFF"/>
              </w:rPr>
            </w:pPr>
            <w:r>
              <w:rPr>
                <w:rFonts w:ascii="-apple-system" w:hAnsi="-apple-system"/>
                <w:sz w:val="21"/>
                <w:szCs w:val="21"/>
                <w:shd w:val="clear" w:color="auto" w:fill="FFFFFF"/>
              </w:rPr>
              <w:t>A result-driven Integration &amp; Middleware specialist with 15 years of experience in building, designing, and implementing impactful Integration &amp; API solutions</w:t>
            </w:r>
            <w:r w:rsidRPr="0023615C">
              <w:rPr>
                <w:rFonts w:ascii="-apple-system" w:hAnsi="-apple-system"/>
                <w:sz w:val="21"/>
                <w:szCs w:val="21"/>
                <w:shd w:val="clear" w:color="auto" w:fill="FFFFFF"/>
              </w:rPr>
              <w:t>. A</w:t>
            </w:r>
            <w:r>
              <w:rPr>
                <w:rFonts w:ascii="-apple-system" w:hAnsi="-apple-system"/>
                <w:sz w:val="21"/>
                <w:szCs w:val="21"/>
                <w:shd w:val="clear" w:color="auto" w:fill="FFFFFF"/>
              </w:rPr>
              <w:t xml:space="preserve"> quick learner, e</w:t>
            </w:r>
            <w:r w:rsidRPr="0023615C">
              <w:rPr>
                <w:rFonts w:ascii="-apple-system" w:hAnsi="-apple-system"/>
                <w:sz w:val="21"/>
                <w:szCs w:val="21"/>
                <w:shd w:val="clear" w:color="auto" w:fill="FFFFFF"/>
              </w:rPr>
              <w:t xml:space="preserve">ffective problem solver and creative solution provider </w:t>
            </w:r>
            <w:r>
              <w:rPr>
                <w:rFonts w:ascii="-apple-system" w:hAnsi="-apple-system"/>
                <w:sz w:val="21"/>
                <w:szCs w:val="21"/>
                <w:shd w:val="clear" w:color="auto" w:fill="FFFFFF"/>
              </w:rPr>
              <w:t>helping</w:t>
            </w:r>
            <w:r w:rsidRPr="0023615C">
              <w:rPr>
                <w:rFonts w:ascii="-apple-system" w:hAnsi="-apple-system"/>
                <w:sz w:val="21"/>
                <w:szCs w:val="21"/>
                <w:shd w:val="clear" w:color="auto" w:fill="FFFFFF"/>
              </w:rPr>
              <w:t xml:space="preserve"> achieve strategic business objectives. </w:t>
            </w:r>
            <w:r>
              <w:rPr>
                <w:rFonts w:ascii="-apple-system" w:hAnsi="-apple-system"/>
                <w:sz w:val="21"/>
                <w:szCs w:val="21"/>
                <w:shd w:val="clear" w:color="auto" w:fill="FFFFFF"/>
              </w:rPr>
              <w:t xml:space="preserve">Strong IT background with experience in multiple </w:t>
            </w:r>
            <w:r w:rsidR="00005D29">
              <w:rPr>
                <w:rFonts w:ascii="-apple-system" w:hAnsi="-apple-system"/>
                <w:sz w:val="21"/>
                <w:szCs w:val="21"/>
                <w:shd w:val="clear" w:color="auto" w:fill="FFFFFF"/>
              </w:rPr>
              <w:t>d</w:t>
            </w:r>
            <w:r>
              <w:rPr>
                <w:rFonts w:ascii="-apple-system" w:hAnsi="-apple-system"/>
                <w:sz w:val="21"/>
                <w:szCs w:val="21"/>
                <w:shd w:val="clear" w:color="auto" w:fill="FFFFFF"/>
              </w:rPr>
              <w:t xml:space="preserve">omains – Logistics, Retail, Telecom and Banking. </w:t>
            </w:r>
          </w:p>
          <w:p w14:paraId="724C1145" w14:textId="5A8DA2C0" w:rsidR="00686284" w:rsidRPr="00A06730" w:rsidRDefault="00017514" w:rsidP="00CE3F1E">
            <w:pPr>
              <w:rPr>
                <w:noProof/>
                <w:lang w:val="en-GB"/>
              </w:rPr>
            </w:pPr>
            <w:r>
              <w:rPr>
                <w:rFonts w:ascii="-apple-system" w:hAnsi="-apple-system"/>
                <w:sz w:val="21"/>
                <w:szCs w:val="21"/>
                <w:shd w:val="clear" w:color="auto" w:fill="FFFFFF"/>
              </w:rPr>
              <w:t>My empathy at workplace &amp; belief in leading by example makes me a good leader and an exemplary team player. I am passionate about automation and continuous learning and want</w:t>
            </w:r>
            <w:r w:rsidRPr="0023615C">
              <w:rPr>
                <w:rFonts w:ascii="-apple-system" w:hAnsi="-apple-system"/>
                <w:sz w:val="21"/>
                <w:szCs w:val="21"/>
                <w:shd w:val="clear" w:color="auto" w:fill="FFFFFF"/>
              </w:rPr>
              <w:t xml:space="preserve"> to keep abreast with emerging new technologies while delivering robust &amp; reliable enterprise solutions.</w:t>
            </w:r>
          </w:p>
        </w:tc>
      </w:tr>
      <w:tr w:rsidR="00F716E1" w:rsidRPr="00A06730" w14:paraId="1E003B88" w14:textId="77777777" w:rsidTr="00FC4190">
        <w:trPr>
          <w:trHeight w:val="20"/>
        </w:trPr>
        <w:tc>
          <w:tcPr>
            <w:tcW w:w="4521"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rPr>
                <w:noProof/>
                <w:lang w:val="en-GB"/>
              </w:rPr>
              <w:id w:val="211169216"/>
              <w:placeholder>
                <w:docPart w:val="8221FA693A99634E91ABF7761485C5F7"/>
              </w:placeholder>
              <w:temporary/>
              <w:showingPlcHdr/>
              <w15:appearance w15:val="hidden"/>
            </w:sdtPr>
            <w:sdtEndPr/>
            <w:sdtContent>
              <w:p w14:paraId="7C3B59FC" w14:textId="77777777" w:rsidR="00F716E1" w:rsidRPr="00A06730" w:rsidRDefault="00FF673C" w:rsidP="00FF673C">
                <w:pPr>
                  <w:pStyle w:val="Heading1"/>
                  <w:outlineLvl w:val="0"/>
                  <w:rPr>
                    <w:noProof/>
                    <w:lang w:val="en-GB"/>
                  </w:rPr>
                </w:pPr>
                <w:r w:rsidRPr="00A06730">
                  <w:rPr>
                    <w:noProof/>
                    <w:lang w:val="en-GB" w:bidi="en-GB"/>
                  </w:rPr>
                  <w:t>SKILLS</w:t>
                </w:r>
              </w:p>
            </w:sdtContent>
          </w:sdt>
          <w:p w14:paraId="0BF80678" w14:textId="77777777" w:rsidR="00F53B71" w:rsidRPr="00A06730" w:rsidRDefault="00F53B71" w:rsidP="00F53B71">
            <w:pPr>
              <w:pStyle w:val="NoSpacing"/>
              <w:rPr>
                <w:noProof/>
                <w:lang w:val="en-GB"/>
              </w:rPr>
            </w:pPr>
            <w:r w:rsidRPr="00A06730">
              <w:rPr>
                <w:noProof/>
                <w:lang w:val="en-GB" w:bidi="en-GB"/>
              </w:rPr>
              <mc:AlternateContent>
                <mc:Choice Requires="wps">
                  <w:drawing>
                    <wp:inline distT="0" distB="0" distL="0" distR="0" wp14:anchorId="262B3B7E" wp14:editId="639606F2">
                      <wp:extent cx="521970" cy="0"/>
                      <wp:effectExtent l="0" t="0" r="0" b="0"/>
                      <wp:docPr id="17" name="Straight Connector 17"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3F023CC" id="Straight Connector 17"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" strokecolor="#718eb5 [3206]" strokeweight="1.5pt">
                      <v:stroke joinstyle="miter"/>
                      <w10:anchorlock/>
                    </v:line>
                  </w:pict>
                </mc:Fallback>
              </mc:AlternateContent>
            </w:r>
          </w:p>
          <w:p w14:paraId="065C32A5" w14:textId="78B0D42D" w:rsidR="00FB136F" w:rsidRPr="00CE3F1E" w:rsidRDefault="00FB136F" w:rsidP="00073C9C">
            <w:pPr>
              <w:pStyle w:val="ListParagraph"/>
              <w:numPr>
                <w:ilvl w:val="0"/>
                <w:numId w:val="13"/>
              </w:numPr>
              <w:rPr>
                <w:sz w:val="18"/>
              </w:rPr>
            </w:pPr>
            <w:r w:rsidRPr="00CE3F1E">
              <w:rPr>
                <w:bCs/>
                <w:sz w:val="18"/>
              </w:rPr>
              <w:t>API Management | IBM API Connect | IBM Websphere Datapower| IBM Integration Bus | Websphere MQ</w:t>
            </w:r>
          </w:p>
          <w:p w14:paraId="1A0FAA74" w14:textId="77777777" w:rsidR="00FB136F" w:rsidRPr="00CE3F1E" w:rsidRDefault="00FB136F" w:rsidP="00073C9C">
            <w:pPr>
              <w:pStyle w:val="ListParagraph"/>
              <w:numPr>
                <w:ilvl w:val="0"/>
                <w:numId w:val="13"/>
              </w:numPr>
              <w:rPr>
                <w:sz w:val="18"/>
              </w:rPr>
            </w:pPr>
            <w:r w:rsidRPr="00CE3F1E">
              <w:rPr>
                <w:bCs/>
                <w:sz w:val="18"/>
              </w:rPr>
              <w:t>NodeJs | XSLT | JavaScript | Unix Shell Scripting</w:t>
            </w:r>
          </w:p>
          <w:p w14:paraId="336961D7" w14:textId="77777777" w:rsidR="00CA7450" w:rsidRPr="00CE3F1E" w:rsidRDefault="00CA7450" w:rsidP="00073C9C">
            <w:pPr>
              <w:pStyle w:val="ListParagraph"/>
              <w:numPr>
                <w:ilvl w:val="0"/>
                <w:numId w:val="13"/>
              </w:numPr>
              <w:rPr>
                <w:sz w:val="18"/>
              </w:rPr>
            </w:pPr>
            <w:r w:rsidRPr="00CE3F1E">
              <w:rPr>
                <w:bCs/>
                <w:sz w:val="18"/>
              </w:rPr>
              <w:t>GCP | CI/CD | DevOps | GIT | JIRA | Codefresh | Jenkins | uDeploy | BAMBOO</w:t>
            </w:r>
          </w:p>
          <w:p w14:paraId="6CDB4EF1" w14:textId="77777777" w:rsidR="00CA7450" w:rsidRPr="00CE3F1E" w:rsidRDefault="00CA7450" w:rsidP="00073C9C">
            <w:pPr>
              <w:pStyle w:val="ListParagraph"/>
              <w:numPr>
                <w:ilvl w:val="0"/>
                <w:numId w:val="13"/>
              </w:numPr>
              <w:rPr>
                <w:sz w:val="18"/>
              </w:rPr>
            </w:pPr>
            <w:r w:rsidRPr="00CE3F1E">
              <w:rPr>
                <w:bCs/>
                <w:sz w:val="18"/>
              </w:rPr>
              <w:t>Swagger | REST APIs</w:t>
            </w:r>
          </w:p>
          <w:p w14:paraId="34706B96" w14:textId="38F564ED" w:rsidR="00CA7450" w:rsidRPr="00CE3F1E" w:rsidRDefault="00CA7450" w:rsidP="00073C9C">
            <w:pPr>
              <w:pStyle w:val="ListParagraph"/>
              <w:numPr>
                <w:ilvl w:val="0"/>
                <w:numId w:val="13"/>
              </w:numPr>
              <w:rPr>
                <w:sz w:val="18"/>
              </w:rPr>
            </w:pPr>
            <w:r w:rsidRPr="00CE3F1E">
              <w:rPr>
                <w:bCs/>
                <w:sz w:val="18"/>
              </w:rPr>
              <w:t>Agile Methodology</w:t>
            </w:r>
          </w:p>
          <w:p w14:paraId="5F50A01F" w14:textId="1DC295CD" w:rsidR="0019137A" w:rsidRPr="00073C9C" w:rsidRDefault="00CA7450" w:rsidP="00073C9C">
            <w:pPr>
              <w:pStyle w:val="ListParagraph"/>
              <w:numPr>
                <w:ilvl w:val="0"/>
                <w:numId w:val="13"/>
              </w:numPr>
              <w:rPr>
                <w:sz w:val="18"/>
              </w:rPr>
            </w:pPr>
            <w:r w:rsidRPr="00CE3F1E">
              <w:rPr>
                <w:bCs/>
                <w:sz w:val="18"/>
              </w:rPr>
              <w:t>Open Bankin</w:t>
            </w:r>
            <w:r w:rsidR="00073C9C">
              <w:rPr>
                <w:bCs/>
                <w:sz w:val="18"/>
              </w:rPr>
              <w:t>g</w:t>
            </w:r>
          </w:p>
          <w:p w14:paraId="082E64DB" w14:textId="1423ED36" w:rsidR="0019137A" w:rsidRDefault="0019137A" w:rsidP="000F48E1">
            <w:pPr>
              <w:rPr>
                <w:noProof/>
                <w:lang w:val="en-GB"/>
              </w:rPr>
            </w:pPr>
          </w:p>
          <w:p w14:paraId="414FE97D" w14:textId="31BD3515" w:rsidR="003B2B12" w:rsidRDefault="003B2B12" w:rsidP="000F48E1">
            <w:pPr>
              <w:rPr>
                <w:noProof/>
                <w:lang w:val="en-GB"/>
              </w:rPr>
            </w:pPr>
          </w:p>
          <w:p w14:paraId="42AA23D8" w14:textId="142DFEAC" w:rsidR="003B2B12" w:rsidRDefault="003B2B12" w:rsidP="000F48E1">
            <w:pPr>
              <w:rPr>
                <w:noProof/>
                <w:lang w:val="en-GB"/>
              </w:rPr>
            </w:pPr>
          </w:p>
          <w:p w14:paraId="438FC0DC" w14:textId="7CE6907C" w:rsidR="003B2B12" w:rsidRDefault="003B2B12" w:rsidP="000F48E1">
            <w:pPr>
              <w:rPr>
                <w:noProof/>
                <w:lang w:val="en-GB"/>
              </w:rPr>
            </w:pPr>
          </w:p>
          <w:p w14:paraId="3441D9B6" w14:textId="5D49EDE9" w:rsidR="003B2B12" w:rsidRDefault="003B2B12" w:rsidP="000F48E1">
            <w:pPr>
              <w:rPr>
                <w:noProof/>
                <w:lang w:val="en-GB"/>
              </w:rPr>
            </w:pPr>
          </w:p>
          <w:p w14:paraId="7838F8D4" w14:textId="3CAEE084" w:rsidR="003B2B12" w:rsidRDefault="003B2B12" w:rsidP="000F48E1">
            <w:pPr>
              <w:rPr>
                <w:noProof/>
                <w:lang w:val="en-GB"/>
              </w:rPr>
            </w:pPr>
          </w:p>
          <w:p w14:paraId="1BE7F967" w14:textId="2D57A8E7" w:rsidR="003B2B12" w:rsidRDefault="003B2B12" w:rsidP="000F48E1">
            <w:pPr>
              <w:rPr>
                <w:noProof/>
                <w:lang w:val="en-GB"/>
              </w:rPr>
            </w:pPr>
          </w:p>
          <w:p w14:paraId="16F78082" w14:textId="3009C5DB" w:rsidR="003B2B12" w:rsidRDefault="003B2B12" w:rsidP="000F48E1">
            <w:pPr>
              <w:rPr>
                <w:noProof/>
                <w:lang w:val="en-GB"/>
              </w:rPr>
            </w:pPr>
          </w:p>
          <w:p w14:paraId="01F8391B" w14:textId="28CF2537" w:rsidR="003B2B12" w:rsidRDefault="003B2B12" w:rsidP="000F48E1">
            <w:pPr>
              <w:rPr>
                <w:noProof/>
                <w:lang w:val="en-GB"/>
              </w:rPr>
            </w:pPr>
          </w:p>
          <w:p w14:paraId="2DD37BC9" w14:textId="25408877" w:rsidR="000857BD" w:rsidRDefault="000857BD" w:rsidP="000F48E1">
            <w:pPr>
              <w:rPr>
                <w:noProof/>
                <w:lang w:val="en-GB"/>
              </w:rPr>
            </w:pPr>
          </w:p>
          <w:p w14:paraId="37C00AC8" w14:textId="77777777" w:rsidR="000857BD" w:rsidRPr="0019137A" w:rsidRDefault="000857BD" w:rsidP="000F48E1">
            <w:pPr>
              <w:rPr>
                <w:noProof/>
                <w:lang w:val="en-GB"/>
              </w:rPr>
            </w:pPr>
          </w:p>
          <w:sdt>
            <w:sdtPr>
              <w:rPr>
                <w:noProof/>
                <w:lang w:val="en-GB"/>
              </w:rPr>
              <w:id w:val="1072317644"/>
              <w:placeholder>
                <w:docPart w:val="27C51CCE7A54E046A0EDCCECC2B93098"/>
              </w:placeholder>
              <w:temporary/>
              <w:showingPlcHdr/>
              <w15:appearance w15:val="hidden"/>
            </w:sdtPr>
            <w:sdtEndPr/>
            <w:sdtContent>
              <w:p w14:paraId="484597ED" w14:textId="77777777" w:rsidR="0019137A" w:rsidRPr="00A06730" w:rsidRDefault="0019137A" w:rsidP="0019137A">
                <w:pPr>
                  <w:pStyle w:val="Heading1"/>
                  <w:outlineLvl w:val="0"/>
                  <w:rPr>
                    <w:noProof/>
                    <w:lang w:val="en-GB"/>
                  </w:rPr>
                </w:pPr>
                <w:r w:rsidRPr="00A06730">
                  <w:rPr>
                    <w:noProof/>
                    <w:lang w:val="en-GB" w:bidi="en-GB"/>
                  </w:rPr>
                  <w:t>EDUCATION</w:t>
                </w:r>
              </w:p>
            </w:sdtContent>
          </w:sdt>
          <w:p w14:paraId="30E23963" w14:textId="77777777" w:rsidR="0019137A" w:rsidRPr="00A06730" w:rsidRDefault="0019137A" w:rsidP="0019137A">
            <w:pPr>
              <w:pStyle w:val="NoSpacing"/>
              <w:rPr>
                <w:noProof/>
                <w:lang w:val="en-GB"/>
              </w:rPr>
            </w:pPr>
            <w:r w:rsidRPr="00A06730">
              <w:rPr>
                <w:noProof/>
                <w:lang w:val="en-GB" w:bidi="en-GB"/>
              </w:rPr>
              <mc:AlternateContent>
                <mc:Choice Requires="wps">
                  <w:drawing>
                    <wp:inline distT="0" distB="0" distL="0" distR="0" wp14:anchorId="3E65BE69" wp14:editId="60469517">
                      <wp:extent cx="521970" cy="0"/>
                      <wp:effectExtent l="0" t="0" r="0" b="0"/>
                      <wp:docPr id="19" name="Straight Connector 19"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1D1422E" id="Straight Connector 19"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" strokecolor="#718eb5 [3206]" strokeweight="1.5pt">
                      <v:stroke joinstyle="miter"/>
                      <w10:anchorlock/>
                    </v:line>
                  </w:pict>
                </mc:Fallback>
              </mc:AlternateContent>
            </w:r>
          </w:p>
          <w:p w14:paraId="71C06015" w14:textId="77777777" w:rsidR="0019137A" w:rsidRPr="00012DF4" w:rsidRDefault="0019137A" w:rsidP="00012DF4">
            <w:pPr>
              <w:pStyle w:val="Heading2"/>
              <w:outlineLvl w:val="1"/>
              <w:rPr>
                <w:sz w:val="24"/>
                <w:szCs w:val="24"/>
              </w:rPr>
            </w:pPr>
            <w:r w:rsidRPr="00012DF4">
              <w:rPr>
                <w:sz w:val="24"/>
                <w:szCs w:val="24"/>
              </w:rPr>
              <w:t>Bachelor Of Engineering</w:t>
            </w:r>
          </w:p>
          <w:p w14:paraId="7C32ECA7" w14:textId="77777777" w:rsidR="0019137A" w:rsidRPr="00173B36" w:rsidRDefault="0019137A" w:rsidP="00012DF4">
            <w:pPr>
              <w:pStyle w:val="Date"/>
              <w:spacing w:before="0"/>
            </w:pPr>
            <w:r>
              <w:t>2003-2007</w:t>
            </w:r>
          </w:p>
          <w:p w14:paraId="48ADB994" w14:textId="77777777" w:rsidR="0019137A" w:rsidRPr="00173B36" w:rsidRDefault="0019137A" w:rsidP="00012DF4">
            <w:pPr>
              <w:spacing w:before="0"/>
            </w:pPr>
            <w:r>
              <w:t>BMS Institute of Technology, Bangalore (India)</w:t>
            </w:r>
          </w:p>
          <w:p w14:paraId="4BB546CB" w14:textId="77777777" w:rsidR="0019137A" w:rsidRPr="00173B36" w:rsidRDefault="0019137A" w:rsidP="00012DF4">
            <w:pPr>
              <w:pStyle w:val="NoSpacing"/>
            </w:pPr>
            <w:r w:rsidRPr="00173B36">
              <w:rPr>
                <w:noProof/>
              </w:rPr>
              <mc:AlternateContent>
                <mc:Choice Requires="wps">
                  <w:drawing>
                    <wp:inline distT="0" distB="0" distL="0" distR="0" wp14:anchorId="0ED2701F" wp14:editId="3A2403CB">
                      <wp:extent cx="2016000" cy="0"/>
                      <wp:effectExtent l="0" t="0" r="0" b="0"/>
                      <wp:docPr id="22" name="Straight Connector 22" descr="Blue line"/>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8F0F39A" id="Straight Connector 22" o:spid="_x0000_s1026" alt="Blue line"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" strokecolor="#718eb5 [3206]" strokeweight=".28pt">
                      <v:stroke joinstyle="miter"/>
                      <w10:anchorlock/>
                    </v:line>
                  </w:pict>
                </mc:Fallback>
              </mc:AlternateContent>
            </w:r>
          </w:p>
          <w:p w14:paraId="0469C665" w14:textId="77777777" w:rsidR="0019137A" w:rsidRPr="00012DF4" w:rsidRDefault="0019137A" w:rsidP="00012DF4">
            <w:pPr>
              <w:pStyle w:val="Heading2"/>
              <w:outlineLvl w:val="1"/>
              <w:rPr>
                <w:sz w:val="24"/>
                <w:szCs w:val="24"/>
              </w:rPr>
            </w:pPr>
            <w:r w:rsidRPr="00012DF4">
              <w:rPr>
                <w:sz w:val="24"/>
                <w:szCs w:val="24"/>
              </w:rPr>
              <w:t>XII</w:t>
            </w:r>
          </w:p>
          <w:p w14:paraId="68ECD2B3" w14:textId="77777777" w:rsidR="0019137A" w:rsidRPr="00173B36" w:rsidRDefault="0019137A" w:rsidP="00012DF4">
            <w:pPr>
              <w:pStyle w:val="Date"/>
              <w:spacing w:before="0"/>
            </w:pPr>
            <w:r>
              <w:t>2003</w:t>
            </w:r>
          </w:p>
          <w:p w14:paraId="605C1E34" w14:textId="77777777" w:rsidR="0019137A" w:rsidRDefault="0019137A" w:rsidP="00012DF4">
            <w:pPr>
              <w:spacing w:before="0"/>
            </w:pPr>
            <w:r w:rsidRPr="00B15AED">
              <w:t>Baldwins Methodist College, Bangalore (India)</w:t>
            </w:r>
          </w:p>
          <w:p w14:paraId="48FF906D" w14:textId="77777777" w:rsidR="0019137A" w:rsidRPr="00173B36" w:rsidRDefault="0019137A" w:rsidP="00012DF4">
            <w:pPr>
              <w:pStyle w:val="NoSpacing"/>
            </w:pPr>
            <w:r w:rsidRPr="00173B36">
              <w:rPr>
                <w:noProof/>
              </w:rPr>
              <mc:AlternateContent>
                <mc:Choice Requires="wps">
                  <w:drawing>
                    <wp:inline distT="0" distB="0" distL="0" distR="0" wp14:anchorId="12B254DF" wp14:editId="5E6EA57C">
                      <wp:extent cx="2016000" cy="0"/>
                      <wp:effectExtent l="0" t="0" r="0" b="0"/>
                      <wp:docPr id="1" name="Straight Connector 1" descr="Blue line"/>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20EF440" id="Straight Connector 1" o:spid="_x0000_s1026" alt="Blue line"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" strokecolor="#718eb5 [3206]" strokeweight=".28pt">
                      <v:stroke joinstyle="miter"/>
                      <w10:anchorlock/>
                    </v:line>
                  </w:pict>
                </mc:Fallback>
              </mc:AlternateContent>
            </w:r>
          </w:p>
          <w:p w14:paraId="0F546FC8" w14:textId="77777777" w:rsidR="0019137A" w:rsidRPr="00012DF4" w:rsidRDefault="0019137A" w:rsidP="00012DF4">
            <w:pPr>
              <w:pStyle w:val="Heading2"/>
              <w:outlineLvl w:val="1"/>
              <w:rPr>
                <w:sz w:val="24"/>
                <w:szCs w:val="24"/>
              </w:rPr>
            </w:pPr>
            <w:r w:rsidRPr="00012DF4">
              <w:rPr>
                <w:sz w:val="24"/>
                <w:szCs w:val="24"/>
              </w:rPr>
              <w:t>X</w:t>
            </w:r>
          </w:p>
          <w:p w14:paraId="3550F864" w14:textId="77777777" w:rsidR="0019137A" w:rsidRPr="00173B36" w:rsidRDefault="0019137A" w:rsidP="00012DF4">
            <w:pPr>
              <w:pStyle w:val="Date"/>
              <w:spacing w:before="0"/>
            </w:pPr>
            <w:r>
              <w:t>2001</w:t>
            </w:r>
          </w:p>
          <w:p w14:paraId="7E55D8A9" w14:textId="77777777" w:rsidR="0019137A" w:rsidRDefault="0019137A" w:rsidP="00012DF4">
            <w:pPr>
              <w:spacing w:before="0"/>
            </w:pPr>
            <w:r>
              <w:t>HHMI</w:t>
            </w:r>
            <w:r w:rsidRPr="00B15AED">
              <w:t xml:space="preserve">, </w:t>
            </w:r>
            <w:r>
              <w:t>Assam</w:t>
            </w:r>
            <w:r w:rsidRPr="00B15AED">
              <w:t xml:space="preserve"> (India)</w:t>
            </w:r>
          </w:p>
          <w:p w14:paraId="3A219923" w14:textId="77777777" w:rsidR="00CE3F1E" w:rsidRPr="00B77F30" w:rsidRDefault="00CE3F1E" w:rsidP="00B77F30">
            <w:pPr>
              <w:rPr>
                <w:noProof/>
                <w:lang w:val="en-GB"/>
              </w:rPr>
            </w:pPr>
          </w:p>
          <w:p w14:paraId="01AE27B2" w14:textId="77777777" w:rsidR="000F48E1" w:rsidRPr="00A06730" w:rsidRDefault="000F48E1" w:rsidP="000F48E1">
            <w:pPr>
              <w:pStyle w:val="Heading1"/>
              <w:outlineLvl w:val="0"/>
              <w:rPr>
                <w:noProof/>
                <w:lang w:val="en-GB"/>
              </w:rPr>
            </w:pPr>
            <w:r>
              <w:rPr>
                <w:noProof/>
                <w:lang w:val="en-GB"/>
              </w:rPr>
              <w:t>Certifications</w:t>
            </w:r>
          </w:p>
          <w:p w14:paraId="113599C1" w14:textId="77777777" w:rsidR="000F48E1" w:rsidRPr="00A06730" w:rsidRDefault="000F48E1" w:rsidP="000F48E1">
            <w:pPr>
              <w:pStyle w:val="NoSpacing"/>
              <w:rPr>
                <w:noProof/>
                <w:lang w:val="en-GB"/>
              </w:rPr>
            </w:pPr>
            <w:r w:rsidRPr="00A06730">
              <w:rPr>
                <w:noProof/>
                <w:lang w:val="en-GB" w:bidi="en-GB"/>
              </w:rPr>
              <mc:AlternateContent>
                <mc:Choice Requires="wps">
                  <w:drawing>
                    <wp:inline distT="0" distB="0" distL="0" distR="0" wp14:anchorId="1ED7A7B8" wp14:editId="5249FFEE">
                      <wp:extent cx="521970" cy="0"/>
                      <wp:effectExtent l="0" t="0" r="0" b="0"/>
                      <wp:docPr id="35" name="Straight Connector 35"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481123D" id="Straight Connector 35"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" strokecolor="#718eb5 [3206]" strokeweight="1.5pt">
                      <v:stroke joinstyle="miter"/>
                      <w10:anchorlock/>
                    </v:line>
                  </w:pict>
                </mc:Fallback>
              </mc:AlternateContent>
            </w:r>
          </w:p>
          <w:p w14:paraId="50583C88" w14:textId="77777777" w:rsidR="000F48E1" w:rsidRPr="00AD2CE7" w:rsidRDefault="000F48E1" w:rsidP="00AD2CE7">
            <w:pPr>
              <w:pStyle w:val="ListParagraph"/>
              <w:numPr>
                <w:ilvl w:val="0"/>
                <w:numId w:val="12"/>
              </w:numPr>
              <w:spacing w:after="0" w:line="240" w:lineRule="auto"/>
              <w:jc w:val="both"/>
              <w:rPr>
                <w:caps w:val="0"/>
                <w:color w:val="666666" w:themeColor="background2"/>
                <w:sz w:val="18"/>
              </w:rPr>
            </w:pPr>
            <w:r w:rsidRPr="00AD2CE7">
              <w:rPr>
                <w:caps w:val="0"/>
                <w:color w:val="666666" w:themeColor="background2"/>
                <w:sz w:val="18"/>
              </w:rPr>
              <w:t xml:space="preserve">IBM Certified Solution Implementer </w:t>
            </w:r>
          </w:p>
          <w:p w14:paraId="5F1A49ED" w14:textId="77777777" w:rsidR="00FA0562" w:rsidRDefault="000F48E1" w:rsidP="00FA0562">
            <w:pPr>
              <w:pStyle w:val="ListParagraph"/>
              <w:spacing w:after="0" w:line="240" w:lineRule="auto"/>
              <w:ind w:left="720"/>
              <w:jc w:val="both"/>
              <w:rPr>
                <w:caps w:val="0"/>
                <w:color w:val="666666" w:themeColor="background2"/>
                <w:sz w:val="18"/>
              </w:rPr>
            </w:pPr>
            <w:r w:rsidRPr="002E1F5C">
              <w:rPr>
                <w:caps w:val="0"/>
                <w:color w:val="666666" w:themeColor="background2"/>
                <w:sz w:val="18"/>
              </w:rPr>
              <w:t>WebSphere</w:t>
            </w:r>
            <w:r w:rsidR="00FA0562">
              <w:rPr>
                <w:caps w:val="0"/>
                <w:color w:val="666666" w:themeColor="background2"/>
                <w:sz w:val="18"/>
              </w:rPr>
              <w:t xml:space="preserve"> </w:t>
            </w:r>
            <w:r w:rsidRPr="002E1F5C">
              <w:rPr>
                <w:caps w:val="0"/>
                <w:color w:val="666666" w:themeColor="background2"/>
                <w:sz w:val="18"/>
              </w:rPr>
              <w:t>DataPower</w:t>
            </w:r>
          </w:p>
          <w:p w14:paraId="64171FD2" w14:textId="6B2A6C52" w:rsidR="000F48E1" w:rsidRDefault="000F48E1" w:rsidP="00FA0562">
            <w:pPr>
              <w:pStyle w:val="ListParagraph"/>
              <w:spacing w:after="0" w:line="240" w:lineRule="auto"/>
              <w:ind w:left="720"/>
              <w:jc w:val="both"/>
              <w:rPr>
                <w:caps w:val="0"/>
                <w:color w:val="666666" w:themeColor="background2"/>
                <w:sz w:val="18"/>
              </w:rPr>
            </w:pPr>
            <w:r w:rsidRPr="002E1F5C">
              <w:rPr>
                <w:caps w:val="0"/>
                <w:color w:val="666666" w:themeColor="background2"/>
                <w:sz w:val="18"/>
              </w:rPr>
              <w:t>SOA Appliances Firmware V5.0</w:t>
            </w:r>
          </w:p>
          <w:p w14:paraId="558A67DF" w14:textId="4ECF3A51" w:rsidR="00AD2CE7" w:rsidRDefault="00AD2CE7" w:rsidP="00AD2CE7">
            <w:pPr>
              <w:pStyle w:val="ListParagraph"/>
              <w:spacing w:after="0" w:line="240" w:lineRule="auto"/>
              <w:ind w:left="720"/>
              <w:jc w:val="both"/>
              <w:rPr>
                <w:caps w:val="0"/>
                <w:color w:val="666666" w:themeColor="background2"/>
                <w:sz w:val="18"/>
              </w:rPr>
            </w:pPr>
            <w:r w:rsidRPr="00AD2CE7">
              <w:rPr>
                <w:caps w:val="0"/>
                <w:color w:val="666666" w:themeColor="background2"/>
                <w:sz w:val="18"/>
              </w:rPr>
              <w:t>Institution: Prometric</w:t>
            </w:r>
            <w:r>
              <w:rPr>
                <w:caps w:val="0"/>
                <w:color w:val="666666" w:themeColor="background2"/>
                <w:sz w:val="18"/>
              </w:rPr>
              <w:t xml:space="preserve">, </w:t>
            </w:r>
            <w:proofErr w:type="gramStart"/>
            <w:r w:rsidRPr="00AD2CE7">
              <w:rPr>
                <w:caps w:val="0"/>
                <w:color w:val="666666" w:themeColor="background2"/>
                <w:sz w:val="18"/>
              </w:rPr>
              <w:t>Year :</w:t>
            </w:r>
            <w:proofErr w:type="gramEnd"/>
            <w:r w:rsidRPr="00AD2CE7">
              <w:rPr>
                <w:caps w:val="0"/>
                <w:color w:val="666666" w:themeColor="background2"/>
                <w:sz w:val="18"/>
              </w:rPr>
              <w:t xml:space="preserve"> 2014</w:t>
            </w:r>
          </w:p>
          <w:p w14:paraId="7EFD0EBD" w14:textId="77777777" w:rsidR="00AD2CE7" w:rsidRPr="00AD2CE7" w:rsidRDefault="00AD2CE7" w:rsidP="00AD2CE7">
            <w:pPr>
              <w:pStyle w:val="ListParagraph"/>
              <w:spacing w:after="0" w:line="240" w:lineRule="auto"/>
              <w:ind w:left="720"/>
              <w:jc w:val="both"/>
              <w:rPr>
                <w:caps w:val="0"/>
                <w:color w:val="666666" w:themeColor="background2"/>
                <w:sz w:val="18"/>
              </w:rPr>
            </w:pPr>
          </w:p>
          <w:p w14:paraId="7C9E4167" w14:textId="080F4B5A" w:rsidR="00FA0562" w:rsidRDefault="000F48E1" w:rsidP="000F48E1">
            <w:pPr>
              <w:pStyle w:val="ListParagraph"/>
              <w:numPr>
                <w:ilvl w:val="0"/>
                <w:numId w:val="4"/>
              </w:numPr>
              <w:spacing w:after="0" w:line="240" w:lineRule="auto"/>
              <w:jc w:val="both"/>
              <w:rPr>
                <w:caps w:val="0"/>
                <w:color w:val="666666" w:themeColor="background2"/>
                <w:sz w:val="18"/>
              </w:rPr>
            </w:pPr>
            <w:r w:rsidRPr="002E1F5C">
              <w:rPr>
                <w:caps w:val="0"/>
                <w:color w:val="666666" w:themeColor="background2"/>
                <w:sz w:val="18"/>
              </w:rPr>
              <w:t>IBM Certified Solution Implementer WebSphere Data</w:t>
            </w:r>
            <w:r w:rsidR="00FA0562">
              <w:rPr>
                <w:caps w:val="0"/>
                <w:color w:val="666666" w:themeColor="background2"/>
                <w:sz w:val="18"/>
              </w:rPr>
              <w:t>P</w:t>
            </w:r>
            <w:r w:rsidRPr="002E1F5C">
              <w:rPr>
                <w:caps w:val="0"/>
                <w:color w:val="666666" w:themeColor="background2"/>
                <w:sz w:val="18"/>
              </w:rPr>
              <w:t>ower</w:t>
            </w:r>
          </w:p>
          <w:p w14:paraId="662CA323" w14:textId="0F8CE445" w:rsidR="000F48E1" w:rsidRDefault="000F48E1" w:rsidP="00FA0562">
            <w:pPr>
              <w:pStyle w:val="ListParagraph"/>
              <w:spacing w:after="0" w:line="240" w:lineRule="auto"/>
              <w:ind w:left="720"/>
              <w:jc w:val="both"/>
              <w:rPr>
                <w:caps w:val="0"/>
                <w:color w:val="666666" w:themeColor="background2"/>
                <w:sz w:val="18"/>
              </w:rPr>
            </w:pPr>
            <w:r w:rsidRPr="002E1F5C">
              <w:rPr>
                <w:caps w:val="0"/>
                <w:color w:val="666666" w:themeColor="background2"/>
                <w:sz w:val="18"/>
              </w:rPr>
              <w:t>SOA Appliances Firmware V3.7</w:t>
            </w:r>
          </w:p>
          <w:p w14:paraId="2B1DE9A2" w14:textId="4D2B5648" w:rsidR="00AD2CE7" w:rsidRDefault="00AD2CE7" w:rsidP="00AD2CE7">
            <w:pPr>
              <w:pStyle w:val="ListParagraph"/>
              <w:spacing w:after="0" w:line="240" w:lineRule="auto"/>
              <w:ind w:left="720"/>
              <w:jc w:val="both"/>
              <w:rPr>
                <w:caps w:val="0"/>
                <w:color w:val="666666" w:themeColor="background2"/>
                <w:sz w:val="18"/>
              </w:rPr>
            </w:pPr>
            <w:r w:rsidRPr="00AD2CE7">
              <w:rPr>
                <w:caps w:val="0"/>
                <w:color w:val="666666" w:themeColor="background2"/>
                <w:sz w:val="18"/>
              </w:rPr>
              <w:t>Institution: Prometric</w:t>
            </w:r>
            <w:r>
              <w:rPr>
                <w:caps w:val="0"/>
                <w:color w:val="666666" w:themeColor="background2"/>
                <w:sz w:val="18"/>
              </w:rPr>
              <w:t xml:space="preserve">, </w:t>
            </w:r>
            <w:proofErr w:type="gramStart"/>
            <w:r w:rsidRPr="00AD2CE7">
              <w:rPr>
                <w:caps w:val="0"/>
                <w:color w:val="666666" w:themeColor="background2"/>
                <w:sz w:val="18"/>
              </w:rPr>
              <w:t>Year :</w:t>
            </w:r>
            <w:proofErr w:type="gramEnd"/>
            <w:r w:rsidRPr="00AD2CE7">
              <w:rPr>
                <w:caps w:val="0"/>
                <w:color w:val="666666" w:themeColor="background2"/>
                <w:sz w:val="18"/>
              </w:rPr>
              <w:t xml:space="preserve"> 201</w:t>
            </w:r>
            <w:r>
              <w:rPr>
                <w:caps w:val="0"/>
                <w:color w:val="666666" w:themeColor="background2"/>
                <w:sz w:val="18"/>
              </w:rPr>
              <w:t>2</w:t>
            </w:r>
          </w:p>
          <w:p w14:paraId="1299D81C" w14:textId="77777777" w:rsidR="00AD2CE7" w:rsidRPr="00AD2CE7" w:rsidRDefault="00AD2CE7" w:rsidP="00AD2CE7">
            <w:pPr>
              <w:pStyle w:val="ListParagraph"/>
              <w:spacing w:after="0" w:line="240" w:lineRule="auto"/>
              <w:ind w:left="720"/>
              <w:jc w:val="both"/>
              <w:rPr>
                <w:caps w:val="0"/>
                <w:color w:val="666666" w:themeColor="background2"/>
                <w:sz w:val="18"/>
              </w:rPr>
            </w:pPr>
          </w:p>
          <w:p w14:paraId="597B6C7A" w14:textId="35AD8A51" w:rsidR="000F48E1" w:rsidRDefault="000F48E1" w:rsidP="000F48E1">
            <w:pPr>
              <w:pStyle w:val="ListParagraph"/>
              <w:numPr>
                <w:ilvl w:val="0"/>
                <w:numId w:val="4"/>
              </w:numPr>
              <w:spacing w:after="0" w:line="240" w:lineRule="auto"/>
              <w:jc w:val="both"/>
              <w:rPr>
                <w:caps w:val="0"/>
                <w:color w:val="666666" w:themeColor="background2"/>
                <w:sz w:val="18"/>
              </w:rPr>
            </w:pPr>
            <w:r w:rsidRPr="002E1F5C">
              <w:rPr>
                <w:caps w:val="0"/>
                <w:color w:val="666666" w:themeColor="background2"/>
                <w:sz w:val="18"/>
              </w:rPr>
              <w:t>IBM WebSphere Message Broker</w:t>
            </w:r>
          </w:p>
          <w:p w14:paraId="5DA00B1C" w14:textId="33045661" w:rsidR="00AD2CE7" w:rsidRDefault="00AD2CE7" w:rsidP="00AD2CE7">
            <w:pPr>
              <w:pStyle w:val="ListParagraph"/>
              <w:spacing w:after="0" w:line="240" w:lineRule="auto"/>
              <w:ind w:left="720"/>
              <w:jc w:val="both"/>
              <w:rPr>
                <w:caps w:val="0"/>
                <w:color w:val="666666" w:themeColor="background2"/>
                <w:sz w:val="18"/>
              </w:rPr>
            </w:pPr>
            <w:r w:rsidRPr="00AD2CE7">
              <w:rPr>
                <w:caps w:val="0"/>
                <w:color w:val="666666" w:themeColor="background2"/>
                <w:sz w:val="18"/>
              </w:rPr>
              <w:t>Institution: Prometric</w:t>
            </w:r>
            <w:r>
              <w:rPr>
                <w:caps w:val="0"/>
                <w:color w:val="666666" w:themeColor="background2"/>
                <w:sz w:val="18"/>
              </w:rPr>
              <w:t xml:space="preserve">, </w:t>
            </w:r>
            <w:proofErr w:type="gramStart"/>
            <w:r w:rsidRPr="00AD2CE7">
              <w:rPr>
                <w:caps w:val="0"/>
                <w:color w:val="666666" w:themeColor="background2"/>
                <w:sz w:val="18"/>
              </w:rPr>
              <w:t>Year :</w:t>
            </w:r>
            <w:proofErr w:type="gramEnd"/>
            <w:r w:rsidRPr="00AD2CE7">
              <w:rPr>
                <w:caps w:val="0"/>
                <w:color w:val="666666" w:themeColor="background2"/>
                <w:sz w:val="18"/>
              </w:rPr>
              <w:t xml:space="preserve"> 20</w:t>
            </w:r>
            <w:r>
              <w:rPr>
                <w:caps w:val="0"/>
                <w:color w:val="666666" w:themeColor="background2"/>
                <w:sz w:val="18"/>
              </w:rPr>
              <w:t>10</w:t>
            </w:r>
          </w:p>
          <w:p w14:paraId="4872A785" w14:textId="77777777" w:rsidR="00AD2CE7" w:rsidRPr="00AD2CE7" w:rsidRDefault="00AD2CE7" w:rsidP="00AD2CE7">
            <w:pPr>
              <w:pStyle w:val="ListParagraph"/>
              <w:spacing w:after="0" w:line="240" w:lineRule="auto"/>
              <w:ind w:left="720"/>
              <w:jc w:val="both"/>
              <w:rPr>
                <w:caps w:val="0"/>
                <w:color w:val="666666" w:themeColor="background2"/>
                <w:sz w:val="18"/>
              </w:rPr>
            </w:pPr>
          </w:p>
          <w:p w14:paraId="6EFD5A56" w14:textId="70D9B4BD" w:rsidR="000F48E1" w:rsidRDefault="000F48E1" w:rsidP="000F48E1">
            <w:pPr>
              <w:pStyle w:val="ListParagraph"/>
              <w:numPr>
                <w:ilvl w:val="0"/>
                <w:numId w:val="4"/>
              </w:numPr>
              <w:spacing w:after="0" w:line="240" w:lineRule="auto"/>
              <w:jc w:val="both"/>
              <w:rPr>
                <w:caps w:val="0"/>
                <w:color w:val="666666" w:themeColor="background2"/>
                <w:sz w:val="18"/>
              </w:rPr>
            </w:pPr>
            <w:r w:rsidRPr="002E1F5C">
              <w:rPr>
                <w:caps w:val="0"/>
                <w:color w:val="666666" w:themeColor="background2"/>
                <w:sz w:val="18"/>
              </w:rPr>
              <w:t xml:space="preserve">Sun Solaris:  310-200-Sun    certified System Administrator for   Solaris 10 </w:t>
            </w:r>
            <w:proofErr w:type="gramStart"/>
            <w:r w:rsidRPr="002E1F5C">
              <w:rPr>
                <w:caps w:val="0"/>
                <w:color w:val="666666" w:themeColor="background2"/>
                <w:sz w:val="18"/>
              </w:rPr>
              <w:t>OS ,</w:t>
            </w:r>
            <w:proofErr w:type="gramEnd"/>
            <w:r w:rsidRPr="002E1F5C">
              <w:rPr>
                <w:caps w:val="0"/>
                <w:color w:val="666666" w:themeColor="background2"/>
                <w:sz w:val="18"/>
              </w:rPr>
              <w:t xml:space="preserve"> Part1</w:t>
            </w:r>
          </w:p>
          <w:p w14:paraId="6AF7A1E1" w14:textId="719182D0" w:rsidR="00AD2CE7" w:rsidRDefault="00AD2CE7" w:rsidP="00AD2CE7">
            <w:pPr>
              <w:pStyle w:val="ListParagraph"/>
              <w:spacing w:after="0" w:line="240" w:lineRule="auto"/>
              <w:ind w:left="720"/>
              <w:jc w:val="both"/>
              <w:rPr>
                <w:caps w:val="0"/>
                <w:color w:val="666666" w:themeColor="background2"/>
                <w:sz w:val="18"/>
              </w:rPr>
            </w:pPr>
            <w:r w:rsidRPr="00AD2CE7">
              <w:rPr>
                <w:caps w:val="0"/>
                <w:color w:val="666666" w:themeColor="background2"/>
                <w:sz w:val="18"/>
              </w:rPr>
              <w:t>Institution: Prometric</w:t>
            </w:r>
            <w:r>
              <w:rPr>
                <w:caps w:val="0"/>
                <w:color w:val="666666" w:themeColor="background2"/>
                <w:sz w:val="18"/>
              </w:rPr>
              <w:t xml:space="preserve">, </w:t>
            </w:r>
            <w:proofErr w:type="gramStart"/>
            <w:r w:rsidRPr="00AD2CE7">
              <w:rPr>
                <w:caps w:val="0"/>
                <w:color w:val="666666" w:themeColor="background2"/>
                <w:sz w:val="18"/>
              </w:rPr>
              <w:t>Year :</w:t>
            </w:r>
            <w:proofErr w:type="gramEnd"/>
            <w:r w:rsidRPr="00AD2CE7">
              <w:rPr>
                <w:caps w:val="0"/>
                <w:color w:val="666666" w:themeColor="background2"/>
                <w:sz w:val="18"/>
              </w:rPr>
              <w:t xml:space="preserve"> 20</w:t>
            </w:r>
            <w:r>
              <w:rPr>
                <w:caps w:val="0"/>
                <w:color w:val="666666" w:themeColor="background2"/>
                <w:sz w:val="18"/>
              </w:rPr>
              <w:t>08</w:t>
            </w:r>
          </w:p>
          <w:p w14:paraId="76545C2C" w14:textId="77777777" w:rsidR="00AD2CE7" w:rsidRPr="00AD2CE7" w:rsidRDefault="00AD2CE7" w:rsidP="00AD2CE7">
            <w:pPr>
              <w:pStyle w:val="ListParagraph"/>
              <w:spacing w:after="0" w:line="240" w:lineRule="auto"/>
              <w:ind w:left="720"/>
              <w:jc w:val="both"/>
              <w:rPr>
                <w:caps w:val="0"/>
                <w:color w:val="666666" w:themeColor="background2"/>
                <w:sz w:val="18"/>
              </w:rPr>
            </w:pPr>
          </w:p>
          <w:p w14:paraId="087F832A" w14:textId="41077E5C" w:rsidR="000F48E1" w:rsidRDefault="000F48E1" w:rsidP="000F48E1">
            <w:pPr>
              <w:pStyle w:val="ListParagraph"/>
              <w:numPr>
                <w:ilvl w:val="0"/>
                <w:numId w:val="4"/>
              </w:numPr>
              <w:spacing w:after="0" w:line="240" w:lineRule="auto"/>
              <w:jc w:val="both"/>
              <w:rPr>
                <w:caps w:val="0"/>
                <w:color w:val="666666" w:themeColor="background2"/>
                <w:sz w:val="18"/>
              </w:rPr>
            </w:pPr>
            <w:r w:rsidRPr="002E1F5C">
              <w:rPr>
                <w:caps w:val="0"/>
                <w:color w:val="666666" w:themeColor="background2"/>
                <w:sz w:val="18"/>
              </w:rPr>
              <w:t>ITIL Foundation:  EXO-100 - IT   Service Management Foundation</w:t>
            </w:r>
          </w:p>
          <w:p w14:paraId="4A3036C4" w14:textId="77777777" w:rsidR="00AD2CE7" w:rsidRPr="00AD2CE7" w:rsidRDefault="00AD2CE7" w:rsidP="00AD2CE7">
            <w:pPr>
              <w:pStyle w:val="ListParagraph"/>
              <w:spacing w:after="0" w:line="240" w:lineRule="auto"/>
              <w:ind w:left="720"/>
              <w:jc w:val="both"/>
              <w:rPr>
                <w:caps w:val="0"/>
                <w:color w:val="666666" w:themeColor="background2"/>
                <w:sz w:val="18"/>
              </w:rPr>
            </w:pPr>
            <w:r w:rsidRPr="00AD2CE7">
              <w:rPr>
                <w:caps w:val="0"/>
                <w:color w:val="666666" w:themeColor="background2"/>
                <w:sz w:val="18"/>
              </w:rPr>
              <w:t>Institution: Prometric</w:t>
            </w:r>
            <w:r>
              <w:rPr>
                <w:caps w:val="0"/>
                <w:color w:val="666666" w:themeColor="background2"/>
                <w:sz w:val="18"/>
              </w:rPr>
              <w:t xml:space="preserve">, </w:t>
            </w:r>
            <w:proofErr w:type="gramStart"/>
            <w:r w:rsidRPr="00AD2CE7">
              <w:rPr>
                <w:caps w:val="0"/>
                <w:color w:val="666666" w:themeColor="background2"/>
                <w:sz w:val="18"/>
              </w:rPr>
              <w:t>Year :</w:t>
            </w:r>
            <w:proofErr w:type="gramEnd"/>
            <w:r w:rsidRPr="00AD2CE7">
              <w:rPr>
                <w:caps w:val="0"/>
                <w:color w:val="666666" w:themeColor="background2"/>
                <w:sz w:val="18"/>
              </w:rPr>
              <w:t xml:space="preserve"> 20</w:t>
            </w:r>
            <w:r>
              <w:rPr>
                <w:caps w:val="0"/>
                <w:color w:val="666666" w:themeColor="background2"/>
                <w:sz w:val="18"/>
              </w:rPr>
              <w:t>08</w:t>
            </w:r>
          </w:p>
          <w:p w14:paraId="57876656" w14:textId="77777777" w:rsidR="000F48E1" w:rsidRPr="002E1F5C" w:rsidRDefault="000F48E1" w:rsidP="002A26BF">
            <w:pPr>
              <w:pStyle w:val="ListParagraph"/>
              <w:spacing w:after="0" w:line="240" w:lineRule="auto"/>
              <w:ind w:left="720"/>
              <w:jc w:val="both"/>
              <w:rPr>
                <w:caps w:val="0"/>
                <w:color w:val="666666" w:themeColor="background2"/>
                <w:sz w:val="18"/>
              </w:rPr>
            </w:pPr>
          </w:p>
          <w:p w14:paraId="5F02BE99" w14:textId="77777777" w:rsidR="00050464" w:rsidRPr="00A06730" w:rsidRDefault="00050464" w:rsidP="00050464">
            <w:pPr>
              <w:pStyle w:val="Heading1"/>
              <w:outlineLvl w:val="0"/>
              <w:rPr>
                <w:noProof/>
                <w:lang w:val="en-GB"/>
              </w:rPr>
            </w:pPr>
            <w:r>
              <w:rPr>
                <w:noProof/>
                <w:lang w:val="en-GB"/>
              </w:rPr>
              <w:t>Courses &amp; Training</w:t>
            </w:r>
          </w:p>
          <w:p w14:paraId="0756E2B4" w14:textId="1D60F282" w:rsidR="00050464" w:rsidRDefault="00050464" w:rsidP="00050464">
            <w:pPr>
              <w:pStyle w:val="NoSpacing"/>
              <w:rPr>
                <w:noProof/>
                <w:lang w:val="en-GB"/>
              </w:rPr>
            </w:pPr>
            <w:r w:rsidRPr="00A06730">
              <w:rPr>
                <w:noProof/>
                <w:lang w:val="en-GB" w:bidi="en-GB"/>
              </w:rPr>
              <mc:AlternateContent>
                <mc:Choice Requires="wps">
                  <w:drawing>
                    <wp:inline distT="0" distB="0" distL="0" distR="0" wp14:anchorId="2E1D1AD9" wp14:editId="2D9BCE46">
                      <wp:extent cx="521970" cy="0"/>
                      <wp:effectExtent l="0" t="0" r="0" b="0"/>
                      <wp:docPr id="34" name="Straight Connector 34"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01E70C7" id="Straight Connector 34"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" strokecolor="#718eb5 [3206]" strokeweight="1.5pt">
                      <v:stroke joinstyle="miter"/>
                      <w10:anchorlock/>
                    </v:line>
                  </w:pict>
                </mc:Fallback>
              </mc:AlternateContent>
            </w:r>
          </w:p>
          <w:p w14:paraId="2B4415B5" w14:textId="0D4BADF3" w:rsidR="00AD2CE7" w:rsidRPr="00012DF4" w:rsidRDefault="00AD2CE7" w:rsidP="00AD2CE7">
            <w:pPr>
              <w:pStyle w:val="Heading2"/>
              <w:rPr>
                <w:sz w:val="24"/>
                <w:szCs w:val="24"/>
              </w:rPr>
            </w:pPr>
            <w:r w:rsidRPr="00012DF4">
              <w:rPr>
                <w:sz w:val="24"/>
                <w:szCs w:val="24"/>
              </w:rPr>
              <w:t>External Trainings</w:t>
            </w:r>
          </w:p>
          <w:p w14:paraId="2B43D52E" w14:textId="760632A0" w:rsidR="00050464" w:rsidRDefault="00050464" w:rsidP="00050464">
            <w:pPr>
              <w:pStyle w:val="ListParagraph"/>
              <w:numPr>
                <w:ilvl w:val="0"/>
                <w:numId w:val="4"/>
              </w:numPr>
              <w:spacing w:after="0" w:line="240" w:lineRule="auto"/>
              <w:jc w:val="both"/>
              <w:rPr>
                <w:caps w:val="0"/>
                <w:color w:val="666666" w:themeColor="background2"/>
                <w:sz w:val="18"/>
              </w:rPr>
            </w:pPr>
            <w:proofErr w:type="spellStart"/>
            <w:r w:rsidRPr="000F48E1">
              <w:rPr>
                <w:caps w:val="0"/>
                <w:color w:val="666666" w:themeColor="background2"/>
                <w:sz w:val="18"/>
              </w:rPr>
              <w:t>Axway</w:t>
            </w:r>
            <w:proofErr w:type="spellEnd"/>
            <w:r w:rsidRPr="000F48E1">
              <w:rPr>
                <w:caps w:val="0"/>
                <w:color w:val="666666" w:themeColor="background2"/>
                <w:sz w:val="18"/>
              </w:rPr>
              <w:t xml:space="preserve"> – API Management</w:t>
            </w:r>
          </w:p>
          <w:p w14:paraId="66D1266C" w14:textId="03BC9FD0" w:rsidR="00AD2CE7" w:rsidRPr="00073C9C" w:rsidRDefault="00AD2CE7" w:rsidP="00073C9C">
            <w:pPr>
              <w:pStyle w:val="ListParagraph"/>
              <w:spacing w:after="0" w:line="240" w:lineRule="auto"/>
              <w:ind w:left="720"/>
              <w:jc w:val="both"/>
              <w:rPr>
                <w:caps w:val="0"/>
                <w:color w:val="666666" w:themeColor="background2"/>
                <w:sz w:val="18"/>
              </w:rPr>
            </w:pPr>
            <w:r w:rsidRPr="00AD2CE7">
              <w:rPr>
                <w:caps w:val="0"/>
                <w:color w:val="666666" w:themeColor="background2"/>
                <w:sz w:val="18"/>
              </w:rPr>
              <w:t>Trainer: AXWAY</w:t>
            </w:r>
            <w:r>
              <w:rPr>
                <w:caps w:val="0"/>
                <w:color w:val="666666" w:themeColor="background2"/>
                <w:sz w:val="18"/>
              </w:rPr>
              <w:t xml:space="preserve">, </w:t>
            </w:r>
            <w:r w:rsidRPr="00AD2CE7">
              <w:rPr>
                <w:caps w:val="0"/>
                <w:color w:val="666666" w:themeColor="background2"/>
                <w:sz w:val="18"/>
              </w:rPr>
              <w:t>Year: 2015</w:t>
            </w:r>
          </w:p>
          <w:p w14:paraId="64560B9E" w14:textId="7426D4FE" w:rsidR="00050464" w:rsidRDefault="00050464" w:rsidP="00050464">
            <w:pPr>
              <w:pStyle w:val="ListParagraph"/>
              <w:numPr>
                <w:ilvl w:val="0"/>
                <w:numId w:val="4"/>
              </w:numPr>
              <w:spacing w:after="0" w:line="240" w:lineRule="auto"/>
              <w:jc w:val="both"/>
              <w:rPr>
                <w:caps w:val="0"/>
                <w:color w:val="666666" w:themeColor="background2"/>
                <w:sz w:val="18"/>
              </w:rPr>
            </w:pPr>
            <w:r w:rsidRPr="000F48E1">
              <w:rPr>
                <w:caps w:val="0"/>
                <w:color w:val="666666" w:themeColor="background2"/>
                <w:sz w:val="18"/>
              </w:rPr>
              <w:t>IBM WebSphere Message Broker</w:t>
            </w:r>
          </w:p>
          <w:p w14:paraId="68C764AA" w14:textId="71B94AB4" w:rsidR="00050464" w:rsidRDefault="00050464" w:rsidP="00073C9C">
            <w:pPr>
              <w:pStyle w:val="ListParagraph"/>
              <w:numPr>
                <w:ilvl w:val="0"/>
                <w:numId w:val="4"/>
              </w:numPr>
              <w:spacing w:after="0" w:line="240" w:lineRule="auto"/>
              <w:jc w:val="both"/>
              <w:rPr>
                <w:caps w:val="0"/>
                <w:color w:val="666666" w:themeColor="background2"/>
                <w:sz w:val="18"/>
              </w:rPr>
            </w:pPr>
            <w:r w:rsidRPr="00011F2B">
              <w:rPr>
                <w:caps w:val="0"/>
                <w:color w:val="666666" w:themeColor="background2"/>
                <w:sz w:val="18"/>
              </w:rPr>
              <w:t xml:space="preserve">IBM </w:t>
            </w:r>
            <w:proofErr w:type="spellStart"/>
            <w:r w:rsidRPr="00011F2B">
              <w:rPr>
                <w:caps w:val="0"/>
                <w:color w:val="666666" w:themeColor="background2"/>
                <w:sz w:val="18"/>
              </w:rPr>
              <w:t>Websphere</w:t>
            </w:r>
            <w:proofErr w:type="spellEnd"/>
            <w:r w:rsidRPr="00011F2B">
              <w:rPr>
                <w:caps w:val="0"/>
                <w:color w:val="666666" w:themeColor="background2"/>
                <w:sz w:val="18"/>
              </w:rPr>
              <w:t xml:space="preserve"> Data</w:t>
            </w:r>
            <w:r w:rsidR="00ED7078">
              <w:rPr>
                <w:caps w:val="0"/>
                <w:color w:val="666666" w:themeColor="background2"/>
                <w:sz w:val="18"/>
              </w:rPr>
              <w:t>P</w:t>
            </w:r>
            <w:r w:rsidRPr="00011F2B">
              <w:rPr>
                <w:caps w:val="0"/>
                <w:color w:val="666666" w:themeColor="background2"/>
                <w:sz w:val="18"/>
              </w:rPr>
              <w:t>ower XI50</w:t>
            </w:r>
            <w:r w:rsidR="00073C9C">
              <w:t xml:space="preserve"> </w:t>
            </w:r>
            <w:r w:rsidR="00073C9C" w:rsidRPr="00073C9C">
              <w:rPr>
                <w:caps w:val="0"/>
                <w:color w:val="666666" w:themeColor="background2"/>
                <w:sz w:val="18"/>
              </w:rPr>
              <w:t xml:space="preserve">Trainer: IBM, </w:t>
            </w:r>
            <w:proofErr w:type="gramStart"/>
            <w:r w:rsidR="00073C9C" w:rsidRPr="00073C9C">
              <w:rPr>
                <w:caps w:val="0"/>
                <w:color w:val="666666" w:themeColor="background2"/>
                <w:sz w:val="18"/>
              </w:rPr>
              <w:t>Year :</w:t>
            </w:r>
            <w:proofErr w:type="gramEnd"/>
            <w:r w:rsidR="00073C9C" w:rsidRPr="00073C9C">
              <w:rPr>
                <w:caps w:val="0"/>
                <w:color w:val="666666" w:themeColor="background2"/>
                <w:sz w:val="18"/>
              </w:rPr>
              <w:t xml:space="preserve"> 2010</w:t>
            </w:r>
          </w:p>
          <w:p w14:paraId="036BCC7A" w14:textId="6ED5B963" w:rsidR="003B2B12" w:rsidRPr="00012DF4" w:rsidRDefault="003B2B12" w:rsidP="003B2B12">
            <w:pPr>
              <w:pStyle w:val="Heading2"/>
              <w:rPr>
                <w:sz w:val="24"/>
                <w:szCs w:val="24"/>
              </w:rPr>
            </w:pPr>
            <w:r w:rsidRPr="00012DF4">
              <w:rPr>
                <w:sz w:val="24"/>
                <w:szCs w:val="24"/>
              </w:rPr>
              <w:t>Internal</w:t>
            </w:r>
            <w:r w:rsidRPr="00012DF4">
              <w:rPr>
                <w:sz w:val="24"/>
                <w:szCs w:val="24"/>
              </w:rPr>
              <w:t xml:space="preserve"> Trainings</w:t>
            </w:r>
          </w:p>
          <w:p w14:paraId="446DAB6B" w14:textId="77777777" w:rsidR="00050464" w:rsidRPr="000F48E1" w:rsidRDefault="00050464" w:rsidP="00050464">
            <w:pPr>
              <w:pStyle w:val="ListParagraph"/>
              <w:numPr>
                <w:ilvl w:val="0"/>
                <w:numId w:val="4"/>
              </w:numPr>
              <w:spacing w:after="0" w:line="240" w:lineRule="auto"/>
              <w:jc w:val="both"/>
              <w:rPr>
                <w:caps w:val="0"/>
                <w:color w:val="666666" w:themeColor="background2"/>
                <w:sz w:val="18"/>
              </w:rPr>
            </w:pPr>
            <w:r w:rsidRPr="000F48E1">
              <w:rPr>
                <w:caps w:val="0"/>
                <w:color w:val="666666" w:themeColor="background2"/>
                <w:sz w:val="18"/>
              </w:rPr>
              <w:t xml:space="preserve">IBM </w:t>
            </w:r>
            <w:proofErr w:type="spellStart"/>
            <w:r w:rsidRPr="000F48E1">
              <w:rPr>
                <w:caps w:val="0"/>
                <w:color w:val="666666" w:themeColor="background2"/>
                <w:sz w:val="18"/>
              </w:rPr>
              <w:t>Websphere</w:t>
            </w:r>
            <w:proofErr w:type="spellEnd"/>
            <w:r w:rsidRPr="000F48E1">
              <w:rPr>
                <w:caps w:val="0"/>
                <w:color w:val="666666" w:themeColor="background2"/>
                <w:sz w:val="18"/>
              </w:rPr>
              <w:t xml:space="preserve"> MQ Series,</w:t>
            </w:r>
          </w:p>
          <w:p w14:paraId="18275B64" w14:textId="77777777" w:rsidR="003B2B12" w:rsidRDefault="00050464" w:rsidP="003B2B12">
            <w:pPr>
              <w:pStyle w:val="ListParagraph"/>
              <w:spacing w:after="0" w:line="240" w:lineRule="auto"/>
              <w:ind w:left="720"/>
              <w:jc w:val="both"/>
              <w:rPr>
                <w:caps w:val="0"/>
                <w:color w:val="666666" w:themeColor="background2"/>
                <w:sz w:val="18"/>
              </w:rPr>
            </w:pPr>
            <w:r w:rsidRPr="000F48E1">
              <w:rPr>
                <w:caps w:val="0"/>
                <w:color w:val="666666" w:themeColor="background2"/>
                <w:sz w:val="18"/>
              </w:rPr>
              <w:t>Unix Shell Scripting, XSLT, ESQL</w:t>
            </w:r>
          </w:p>
          <w:p w14:paraId="1DE51DBD" w14:textId="30506B0B" w:rsidR="003B2B12" w:rsidRPr="003B2B12" w:rsidRDefault="003B2B12" w:rsidP="003B2B12">
            <w:pPr>
              <w:pStyle w:val="ListParagraph"/>
              <w:spacing w:after="0" w:line="240" w:lineRule="auto"/>
              <w:ind w:left="720"/>
              <w:jc w:val="both"/>
              <w:rPr>
                <w:caps w:val="0"/>
                <w:color w:val="666666" w:themeColor="background2"/>
                <w:sz w:val="18"/>
              </w:rPr>
            </w:pPr>
            <w:r w:rsidRPr="003B2B12">
              <w:rPr>
                <w:caps w:val="0"/>
                <w:color w:val="666666" w:themeColor="background2"/>
                <w:sz w:val="18"/>
              </w:rPr>
              <w:t>Trainer: CSC Internal</w:t>
            </w:r>
          </w:p>
          <w:p w14:paraId="04D7316E" w14:textId="77777777" w:rsidR="00050464" w:rsidRDefault="00050464" w:rsidP="00050464">
            <w:pPr>
              <w:pStyle w:val="Heading1"/>
              <w:outlineLvl w:val="0"/>
              <w:rPr>
                <w:noProof/>
                <w:lang w:val="en-GB"/>
              </w:rPr>
            </w:pPr>
          </w:p>
          <w:p w14:paraId="4E9003EE" w14:textId="77777777" w:rsidR="00050464" w:rsidRPr="00A06730" w:rsidRDefault="00050464" w:rsidP="00050464">
            <w:pPr>
              <w:pStyle w:val="Heading1"/>
              <w:outlineLvl w:val="0"/>
              <w:rPr>
                <w:noProof/>
                <w:lang w:val="en-GB"/>
              </w:rPr>
            </w:pPr>
            <w:r>
              <w:rPr>
                <w:noProof/>
                <w:lang w:val="en-GB"/>
              </w:rPr>
              <w:t>Interests</w:t>
            </w:r>
          </w:p>
          <w:p w14:paraId="05F3996E" w14:textId="77777777" w:rsidR="00050464" w:rsidRPr="00A06730" w:rsidRDefault="00050464" w:rsidP="00050464">
            <w:pPr>
              <w:pStyle w:val="NoSpacing"/>
              <w:rPr>
                <w:noProof/>
                <w:lang w:val="en-GB"/>
              </w:rPr>
            </w:pPr>
            <w:r w:rsidRPr="00A06730">
              <w:rPr>
                <w:noProof/>
                <w:lang w:val="en-GB" w:bidi="en-GB"/>
              </w:rPr>
              <mc:AlternateContent>
                <mc:Choice Requires="wps">
                  <w:drawing>
                    <wp:inline distT="0" distB="0" distL="0" distR="0" wp14:anchorId="4D452C4B" wp14:editId="71C1236B">
                      <wp:extent cx="521970" cy="0"/>
                      <wp:effectExtent l="0" t="0" r="0" b="0"/>
                      <wp:docPr id="32" name="Straight Connector 32"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E1D2E89" id="Straight Connector 32"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" strokecolor="#718eb5 [3206]" strokeweight="1.5pt">
                      <v:stroke joinstyle="miter"/>
                      <w10:anchorlock/>
                    </v:line>
                  </w:pict>
                </mc:Fallback>
              </mc:AlternateContent>
            </w:r>
          </w:p>
          <w:p w14:paraId="6D51CDE0" w14:textId="77777777" w:rsidR="00050464" w:rsidRPr="00012DF4" w:rsidRDefault="00050464" w:rsidP="00050464">
            <w:pPr>
              <w:pStyle w:val="Heading2"/>
              <w:outlineLvl w:val="1"/>
              <w:rPr>
                <w:sz w:val="24"/>
                <w:szCs w:val="24"/>
              </w:rPr>
            </w:pPr>
            <w:r w:rsidRPr="00012DF4">
              <w:rPr>
                <w:sz w:val="24"/>
                <w:szCs w:val="24"/>
              </w:rPr>
              <w:t>Music &amp; Guitarist</w:t>
            </w:r>
          </w:p>
          <w:p w14:paraId="7653FE10" w14:textId="77777777" w:rsidR="00050464" w:rsidRPr="001E5235" w:rsidRDefault="00050464" w:rsidP="00050464">
            <w:pPr>
              <w:pStyle w:val="ListParagraph"/>
              <w:numPr>
                <w:ilvl w:val="0"/>
                <w:numId w:val="4"/>
              </w:numPr>
              <w:spacing w:after="0" w:line="240" w:lineRule="auto"/>
              <w:jc w:val="both"/>
              <w:rPr>
                <w:caps w:val="0"/>
                <w:color w:val="666666" w:themeColor="background2"/>
                <w:sz w:val="18"/>
              </w:rPr>
            </w:pPr>
            <w:r w:rsidRPr="001E5235">
              <w:rPr>
                <w:caps w:val="0"/>
                <w:color w:val="666666" w:themeColor="background2"/>
                <w:sz w:val="18"/>
              </w:rPr>
              <w:t>Rhythm Guitarist at the CSC Band ‘</w:t>
            </w:r>
            <w:proofErr w:type="spellStart"/>
            <w:r w:rsidRPr="001E5235">
              <w:rPr>
                <w:caps w:val="0"/>
                <w:color w:val="666666" w:themeColor="background2"/>
                <w:sz w:val="18"/>
              </w:rPr>
              <w:t>Gandharva</w:t>
            </w:r>
            <w:proofErr w:type="spellEnd"/>
            <w:r w:rsidRPr="001E5235">
              <w:rPr>
                <w:caps w:val="0"/>
                <w:color w:val="666666" w:themeColor="background2"/>
                <w:sz w:val="18"/>
              </w:rPr>
              <w:t>’</w:t>
            </w:r>
          </w:p>
          <w:p w14:paraId="221D0B6A" w14:textId="6D2CC83C" w:rsidR="00050464" w:rsidRPr="00930047" w:rsidRDefault="00050464" w:rsidP="00050464">
            <w:pPr>
              <w:pStyle w:val="ListParagraph"/>
              <w:numPr>
                <w:ilvl w:val="0"/>
                <w:numId w:val="4"/>
              </w:numPr>
              <w:spacing w:after="0" w:line="240" w:lineRule="auto"/>
              <w:rPr>
                <w:caps w:val="0"/>
                <w:color w:val="666666" w:themeColor="background2"/>
                <w:sz w:val="18"/>
              </w:rPr>
            </w:pPr>
            <w:r w:rsidRPr="001E5235">
              <w:rPr>
                <w:caps w:val="0"/>
                <w:color w:val="666666" w:themeColor="background2"/>
                <w:sz w:val="18"/>
              </w:rPr>
              <w:t xml:space="preserve">Performed at CSC Annual Fest </w:t>
            </w:r>
            <w:proofErr w:type="spellStart"/>
            <w:r w:rsidRPr="001E5235">
              <w:rPr>
                <w:caps w:val="0"/>
                <w:color w:val="666666" w:themeColor="background2"/>
                <w:sz w:val="18"/>
              </w:rPr>
              <w:t>Samskruti</w:t>
            </w:r>
            <w:proofErr w:type="spellEnd"/>
            <w:r w:rsidRPr="001E5235">
              <w:rPr>
                <w:caps w:val="0"/>
                <w:color w:val="666666" w:themeColor="background2"/>
                <w:sz w:val="18"/>
              </w:rPr>
              <w:t xml:space="preserve"> in 2009 &amp; 2010</w:t>
            </w:r>
          </w:p>
          <w:p w14:paraId="4F4B9E80" w14:textId="77777777" w:rsidR="00050464" w:rsidRPr="00012DF4" w:rsidRDefault="00050464" w:rsidP="00050464">
            <w:pPr>
              <w:rPr>
                <w:rFonts w:eastAsiaTheme="majorEastAsia" w:cstheme="majorBidi"/>
                <w:color w:val="5E7697" w:themeColor="accent1"/>
                <w:sz w:val="24"/>
                <w:szCs w:val="24"/>
              </w:rPr>
            </w:pPr>
            <w:r w:rsidRPr="00012DF4">
              <w:rPr>
                <w:rFonts w:eastAsiaTheme="majorEastAsia" w:cstheme="majorBidi"/>
                <w:color w:val="5E7697" w:themeColor="accent1"/>
                <w:sz w:val="24"/>
                <w:szCs w:val="24"/>
              </w:rPr>
              <w:t>Fitness &amp; Yoga</w:t>
            </w:r>
          </w:p>
          <w:p w14:paraId="42FB0883" w14:textId="74AB1EFB" w:rsidR="00CE3F1E" w:rsidRPr="00930047" w:rsidRDefault="00050464" w:rsidP="00930047">
            <w:pPr>
              <w:rPr>
                <w:rFonts w:eastAsiaTheme="majorEastAsia" w:cstheme="majorBidi"/>
                <w:color w:val="5E7697" w:themeColor="accent1"/>
              </w:rPr>
            </w:pPr>
            <w:r w:rsidRPr="006474A5">
              <w:rPr>
                <w:bCs/>
              </w:rPr>
              <w:t>Certified Yoga Instructor from SVYAS</w:t>
            </w:r>
            <w:r w:rsidR="000857BD">
              <w:rPr>
                <w:bCs/>
              </w:rPr>
              <w:t>A</w:t>
            </w:r>
          </w:p>
        </w:tc>
        <w:tc>
          <w:tcPr>
            <w:tcW w:w="6977" w:type="dxa"/>
            <w:gridSpan w:val="3"/>
            <w:tcBorders>
              <w:top w:val="single" w:sz="12" w:space="0" w:color="000000" w:themeColor="text1"/>
              <w:left w:val="single" w:sz="12" w:space="0" w:color="000000" w:themeColor="text1"/>
            </w:tcBorders>
            <w:shd w:val="clear" w:color="auto" w:fill="auto"/>
          </w:tcPr>
          <w:sdt>
            <w:sdtPr>
              <w:rPr>
                <w:noProof/>
                <w:lang w:val="en-GB"/>
              </w:rPr>
              <w:id w:val="1888525358"/>
              <w:placeholder>
                <w:docPart w:val="4EEF2072FC20374197294158BAF1D66F"/>
              </w:placeholder>
              <w:temporary/>
              <w:showingPlcHdr/>
              <w15:appearance w15:val="hidden"/>
            </w:sdtPr>
            <w:sdtEndPr/>
            <w:sdtContent>
              <w:p w14:paraId="33826082" w14:textId="77777777" w:rsidR="00F716E1" w:rsidRPr="00A06730" w:rsidRDefault="00FF673C" w:rsidP="00FF673C">
                <w:pPr>
                  <w:pStyle w:val="Heading1"/>
                  <w:outlineLvl w:val="0"/>
                  <w:rPr>
                    <w:noProof/>
                    <w:lang w:val="en-GB"/>
                  </w:rPr>
                </w:pPr>
                <w:r w:rsidRPr="00A06730">
                  <w:rPr>
                    <w:noProof/>
                    <w:lang w:val="en-GB" w:bidi="en-GB"/>
                  </w:rPr>
                  <w:t>EXPERIENCE</w:t>
                </w:r>
              </w:p>
            </w:sdtContent>
          </w:sdt>
          <w:p w14:paraId="2BBD29AE" w14:textId="77777777" w:rsidR="00F53B71" w:rsidRPr="00A06730" w:rsidRDefault="00F53B71" w:rsidP="00F53B71">
            <w:pPr>
              <w:pStyle w:val="NoSpacing"/>
              <w:rPr>
                <w:noProof/>
                <w:lang w:val="en-GB"/>
              </w:rPr>
            </w:pPr>
            <w:r w:rsidRPr="00A06730">
              <w:rPr>
                <w:noProof/>
                <w:lang w:val="en-GB" w:bidi="en-GB"/>
              </w:rPr>
              <mc:AlternateContent>
                <mc:Choice Requires="wps">
                  <w:drawing>
                    <wp:inline distT="0" distB="0" distL="0" distR="0" wp14:anchorId="0D955845" wp14:editId="35680730">
                      <wp:extent cx="521970" cy="0"/>
                      <wp:effectExtent l="0" t="0" r="0" b="0"/>
                      <wp:docPr id="18" name="Straight Connector 18"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A7345F" id="Straight Connector 18"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" strokecolor="#718eb5 [3206]" strokeweight="1.5pt">
                      <v:stroke joinstyle="miter"/>
                      <w10:anchorlock/>
                    </v:line>
                  </w:pict>
                </mc:Fallback>
              </mc:AlternateContent>
            </w:r>
          </w:p>
          <w:p w14:paraId="3BAD1FA9" w14:textId="77777777" w:rsidR="00FB136F" w:rsidRPr="0019137A" w:rsidRDefault="00FB136F" w:rsidP="00FB136F">
            <w:pPr>
              <w:pStyle w:val="Heading2"/>
              <w:outlineLvl w:val="1"/>
              <w:rPr>
                <w:b/>
                <w:bCs/>
              </w:rPr>
            </w:pPr>
            <w:r w:rsidRPr="0019137A">
              <w:rPr>
                <w:b/>
                <w:bCs/>
              </w:rPr>
              <w:t>Australia And New Zealand Bank (ANZ)</w:t>
            </w:r>
          </w:p>
          <w:p w14:paraId="7BA471F4" w14:textId="0A5569E3" w:rsidR="00FB136F" w:rsidRDefault="00FB136F" w:rsidP="00FB136F">
            <w:pPr>
              <w:rPr>
                <w:rFonts w:eastAsiaTheme="majorEastAsia" w:cstheme="majorBidi"/>
                <w:b/>
                <w:bCs/>
                <w:color w:val="465870" w:themeColor="accent1" w:themeShade="BF"/>
                <w:sz w:val="22"/>
                <w:szCs w:val="22"/>
              </w:rPr>
            </w:pPr>
            <w:r w:rsidRPr="00B15AED">
              <w:rPr>
                <w:rFonts w:eastAsiaTheme="majorEastAsia" w:cstheme="majorBidi"/>
                <w:b/>
                <w:bCs/>
                <w:color w:val="465870" w:themeColor="accent1" w:themeShade="BF"/>
                <w:sz w:val="22"/>
                <w:szCs w:val="22"/>
              </w:rPr>
              <w:t>Lead Engineer</w:t>
            </w:r>
          </w:p>
          <w:p w14:paraId="6D8A43EA" w14:textId="5A96E1D1" w:rsidR="00CE3F1E" w:rsidRPr="00DA6E38" w:rsidRDefault="00CE3F1E" w:rsidP="00CE3F1E">
            <w:pPr>
              <w:tabs>
                <w:tab w:val="left" w:pos="3611"/>
              </w:tabs>
              <w:spacing w:line="293" w:lineRule="exact"/>
              <w:rPr>
                <w:rFonts w:ascii="Caladea" w:hAnsi="Caladea"/>
                <w:sz w:val="20"/>
              </w:rPr>
            </w:pPr>
            <w:r>
              <w:rPr>
                <w:noProof/>
                <w:position w:val="-8"/>
              </w:rPr>
              <w:drawing>
                <wp:inline distT="0" distB="0" distL="0" distR="0" wp14:anchorId="6C5C51EB" wp14:editId="2CBF87CD">
                  <wp:extent cx="144378" cy="154004"/>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7" cstate="print">
                            <a:duotone>
                              <a:prstClr val="black"/>
                              <a:srgbClr val="467BC0">
                                <a:tint val="45000"/>
                                <a:satMod val="400000"/>
                              </a:srgbClr>
                            </a:duotone>
                          </a:blip>
                          <a:stretch>
                            <a:fillRect/>
                          </a:stretch>
                        </pic:blipFill>
                        <pic:spPr>
                          <a:xfrm>
                            <a:off x="0" y="0"/>
                            <a:ext cx="144378" cy="154004"/>
                          </a:xfrm>
                          <a:prstGeom prst="rect">
                            <a:avLst/>
                          </a:prstGeom>
                        </pic:spPr>
                      </pic:pic>
                    </a:graphicData>
                  </a:graphic>
                </wp:inline>
              </w:drawing>
            </w:r>
            <w:r>
              <w:rPr>
                <w:sz w:val="20"/>
              </w:rPr>
              <w:t xml:space="preserve"> </w:t>
            </w:r>
            <w:r>
              <w:rPr>
                <w:spacing w:val="-14"/>
                <w:sz w:val="20"/>
              </w:rPr>
              <w:t xml:space="preserve"> </w:t>
            </w:r>
            <w:r w:rsidRPr="00E15253">
              <w:rPr>
                <w:rFonts w:cstheme="minorHAnsi"/>
                <w:color w:val="585858"/>
                <w:spacing w:val="-3"/>
                <w:sz w:val="20"/>
              </w:rPr>
              <w:t>Jun’19- Present</w:t>
            </w:r>
            <w:r>
              <w:rPr>
                <w:rFonts w:ascii="Caladea" w:hAnsi="Caladea"/>
                <w:color w:val="585858"/>
                <w:spacing w:val="-3"/>
                <w:sz w:val="20"/>
              </w:rPr>
              <w:t xml:space="preserve">                |  </w:t>
            </w:r>
            <w:r w:rsidRPr="001465F6">
              <w:rPr>
                <w:rFonts w:ascii="Caladea" w:hAnsi="Caladea"/>
                <w:noProof/>
                <w:color w:val="00B0F0"/>
                <w:position w:val="-10"/>
                <w:sz w:val="20"/>
              </w:rPr>
              <w:drawing>
                <wp:inline distT="0" distB="0" distL="0" distR="0" wp14:anchorId="4AC99ECF" wp14:editId="33DE5526">
                  <wp:extent cx="115503" cy="182879"/>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duotone>
                              <a:prstClr val="black"/>
                              <a:srgbClr val="0070C0">
                                <a:tint val="45000"/>
                                <a:satMod val="400000"/>
                              </a:srgbClr>
                            </a:duotone>
                          </a:blip>
                          <a:stretch>
                            <a:fillRect/>
                          </a:stretch>
                        </pic:blipFill>
                        <pic:spPr>
                          <a:xfrm>
                            <a:off x="0" y="0"/>
                            <a:ext cx="115503" cy="182879"/>
                          </a:xfrm>
                          <a:prstGeom prst="rect">
                            <a:avLst/>
                          </a:prstGeom>
                        </pic:spPr>
                      </pic:pic>
                    </a:graphicData>
                  </a:graphic>
                </wp:inline>
              </w:drawing>
            </w:r>
            <w:r w:rsidR="00B134A4">
              <w:rPr>
                <w:rFonts w:ascii="Caladea" w:hAnsi="Caladea"/>
                <w:color w:val="585858"/>
                <w:spacing w:val="-3"/>
                <w:sz w:val="20"/>
              </w:rPr>
              <w:t xml:space="preserve"> </w:t>
            </w:r>
            <w:r w:rsidRPr="00E15253">
              <w:rPr>
                <w:rFonts w:cstheme="minorHAnsi"/>
                <w:color w:val="585858"/>
                <w:sz w:val="20"/>
              </w:rPr>
              <w:t>Bangalore</w:t>
            </w:r>
            <w:r w:rsidR="00B134A4">
              <w:rPr>
                <w:rFonts w:cstheme="minorHAnsi"/>
                <w:color w:val="585858"/>
                <w:sz w:val="20"/>
              </w:rPr>
              <w:t xml:space="preserve">, </w:t>
            </w:r>
            <w:r w:rsidR="00B134A4" w:rsidRPr="00E15253">
              <w:rPr>
                <w:rFonts w:cstheme="minorHAnsi"/>
                <w:color w:val="585858"/>
                <w:spacing w:val="-3"/>
                <w:sz w:val="20"/>
              </w:rPr>
              <w:t>(India)</w:t>
            </w:r>
          </w:p>
          <w:p w14:paraId="0EA3C95F" w14:textId="1B412FCF" w:rsidR="00FB136F" w:rsidRPr="007B3ACF" w:rsidRDefault="00FB136F" w:rsidP="00FB136F">
            <w:r>
              <w:t xml:space="preserve">Lead Engineer for the Open Banking (OB) Initiative, handling OB Integration deliveries for both Classic ANZ and </w:t>
            </w:r>
            <w:proofErr w:type="spellStart"/>
            <w:r>
              <w:t>ANZx</w:t>
            </w:r>
            <w:proofErr w:type="spellEnd"/>
            <w:r>
              <w:t xml:space="preserve"> banks. Some of the key roles and responsibilities </w:t>
            </w:r>
            <w:r w:rsidR="00FA0562">
              <w:t>entails</w:t>
            </w:r>
            <w:r w:rsidR="00795B33">
              <w:t>:</w:t>
            </w:r>
          </w:p>
          <w:p w14:paraId="3C70F24A" w14:textId="1CA9CB8D" w:rsidR="00FB136F" w:rsidRDefault="00FB136F" w:rsidP="00326835">
            <w:pPr>
              <w:numPr>
                <w:ilvl w:val="0"/>
                <w:numId w:val="3"/>
              </w:numPr>
            </w:pPr>
            <w:r>
              <w:t xml:space="preserve">Responsible for delivery of Integration APIs/services for OB </w:t>
            </w:r>
            <w:r w:rsidRPr="007B3ACF">
              <w:t xml:space="preserve">as per the </w:t>
            </w:r>
            <w:r>
              <w:t xml:space="preserve">Australian </w:t>
            </w:r>
            <w:r w:rsidRPr="007B3ACF">
              <w:t>C</w:t>
            </w:r>
            <w:r>
              <w:t xml:space="preserve">onsumer </w:t>
            </w:r>
            <w:r w:rsidRPr="007B3ACF">
              <w:t>D</w:t>
            </w:r>
            <w:r>
              <w:t>ata Rights (CDR) timelines and standards. ANZ achieved the feat of being the first among the major 4 Australian banks to deliver OB APIs for Industry testing as well as in Production. Integration deliverables formed a major part of the overall OB delivery.</w:t>
            </w:r>
          </w:p>
          <w:p w14:paraId="275A2590" w14:textId="31E71AEA" w:rsidR="00CE3F1E" w:rsidRDefault="00FB136F" w:rsidP="00326835">
            <w:pPr>
              <w:numPr>
                <w:ilvl w:val="0"/>
                <w:numId w:val="3"/>
              </w:numPr>
            </w:pPr>
            <w:r>
              <w:t>Understanding project requirements and designing solutions around th</w:t>
            </w:r>
            <w:r w:rsidR="00326835">
              <w:t>em</w:t>
            </w:r>
            <w:r>
              <w:t>, ensuring the latest technologies are used. OB was the first project in Integration to be hosted in Cloud (GCP) and to use the microservices architecture. Even today the OB solution uses the latest technologies like GRPC, Google Pub Sub, Google Memory Store, Open Telemetry, etc.</w:t>
            </w:r>
          </w:p>
          <w:p w14:paraId="673FCC74" w14:textId="49A391C4" w:rsidR="00FB136F" w:rsidRDefault="00FB136F" w:rsidP="00566C1A">
            <w:pPr>
              <w:numPr>
                <w:ilvl w:val="0"/>
                <w:numId w:val="3"/>
              </w:numPr>
            </w:pPr>
            <w:r>
              <w:t xml:space="preserve">Responsible for all integration related design decisions and co-ordination with Solution </w:t>
            </w:r>
            <w:r w:rsidR="00326835">
              <w:t>D</w:t>
            </w:r>
            <w:r>
              <w:t xml:space="preserve">esigners, Security Partners and Project Stakeholders to get approvals for Integration designs. </w:t>
            </w:r>
          </w:p>
          <w:p w14:paraId="1593653F" w14:textId="5E713C6D" w:rsidR="00FB136F" w:rsidRDefault="00FB136F" w:rsidP="00FB136F">
            <w:pPr>
              <w:numPr>
                <w:ilvl w:val="0"/>
                <w:numId w:val="3"/>
              </w:numPr>
            </w:pPr>
            <w:r>
              <w:t xml:space="preserve">Although new to Nodejs and GCP, I managed to pick up these new skills within a short span </w:t>
            </w:r>
            <w:r w:rsidR="00326835">
              <w:t xml:space="preserve">and </w:t>
            </w:r>
            <w:r>
              <w:t>was able to take the lead role of mentoring and guiding team members</w:t>
            </w:r>
            <w:r w:rsidR="00326835">
              <w:t xml:space="preserve"> quickly</w:t>
            </w:r>
            <w:r>
              <w:t>. Currently I am the only ANZ FTE resource leading the two OB squads of 14 vendor resources.</w:t>
            </w:r>
          </w:p>
          <w:p w14:paraId="529FD2F7" w14:textId="77777777" w:rsidR="00FB136F" w:rsidRDefault="00FB136F" w:rsidP="00FB136F">
            <w:pPr>
              <w:numPr>
                <w:ilvl w:val="0"/>
                <w:numId w:val="3"/>
              </w:numPr>
            </w:pPr>
            <w:r>
              <w:t>Responsible for planning of Production releases, creation of implementation run books, documenting release dependencies and risks. Currently we are successfully delivering changes to production once every 3-4 weeks.</w:t>
            </w:r>
          </w:p>
          <w:p w14:paraId="586D2698" w14:textId="77777777" w:rsidR="00FB136F" w:rsidRDefault="00FB136F" w:rsidP="00FB136F">
            <w:pPr>
              <w:numPr>
                <w:ilvl w:val="0"/>
                <w:numId w:val="3"/>
              </w:numPr>
            </w:pPr>
            <w:r>
              <w:t xml:space="preserve">Reviewing, managing, and documenting security vulnerabilities reported during Secure Code Scans and Pen Sec Testing and ensuring timely resolution of the same. </w:t>
            </w:r>
          </w:p>
          <w:p w14:paraId="6E6E7F64" w14:textId="77777777" w:rsidR="00FB136F" w:rsidRDefault="00FB136F" w:rsidP="00FB136F">
            <w:pPr>
              <w:numPr>
                <w:ilvl w:val="0"/>
                <w:numId w:val="3"/>
              </w:numPr>
            </w:pPr>
            <w:r>
              <w:lastRenderedPageBreak/>
              <w:t xml:space="preserve">Performing Code reviews, ensuring proper code quality standards and unit test coverage. </w:t>
            </w:r>
          </w:p>
          <w:p w14:paraId="201A07EE" w14:textId="77777777" w:rsidR="00FB136F" w:rsidRDefault="00FB136F" w:rsidP="00FB136F">
            <w:pPr>
              <w:numPr>
                <w:ilvl w:val="0"/>
                <w:numId w:val="3"/>
              </w:numPr>
            </w:pPr>
            <w:r>
              <w:t>SPOC for all Integration related deliverables, escalations, testing support and production issues.</w:t>
            </w:r>
          </w:p>
          <w:p w14:paraId="21AEFED1" w14:textId="77777777" w:rsidR="00FB136F" w:rsidRDefault="00FB136F" w:rsidP="00FB136F">
            <w:pPr>
              <w:numPr>
                <w:ilvl w:val="0"/>
                <w:numId w:val="3"/>
              </w:numPr>
            </w:pPr>
            <w:r>
              <w:t xml:space="preserve">Played the role of Scrum Master in the squad. </w:t>
            </w:r>
          </w:p>
          <w:p w14:paraId="51726B18" w14:textId="77777777" w:rsidR="00FB136F" w:rsidRDefault="00FB136F" w:rsidP="00FB136F">
            <w:pPr>
              <w:numPr>
                <w:ilvl w:val="0"/>
                <w:numId w:val="3"/>
              </w:numPr>
            </w:pPr>
            <w:r>
              <w:t>Conducting interviews for procuring new resources in the team.</w:t>
            </w:r>
          </w:p>
          <w:p w14:paraId="2D836963" w14:textId="77777777" w:rsidR="00FB136F" w:rsidRDefault="00FB136F" w:rsidP="00FB136F">
            <w:pPr>
              <w:pStyle w:val="Heading2"/>
              <w:outlineLvl w:val="1"/>
            </w:pPr>
            <w:r w:rsidRPr="00173B36">
              <w:rPr>
                <w:noProof/>
              </w:rPr>
              <mc:AlternateContent>
                <mc:Choice Requires="wps">
                  <w:drawing>
                    <wp:inline distT="0" distB="0" distL="0" distR="0" wp14:anchorId="4AC82585" wp14:editId="7B5446DD">
                      <wp:extent cx="3968496" cy="0"/>
                      <wp:effectExtent l="0" t="0" r="0" b="0"/>
                      <wp:docPr id="6" name="Straight Connector 6"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BA2A671" id="Straight Connector 6"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" strokecolor="#718eb5 [3206]" strokeweight=".28pt">
                      <v:stroke joinstyle="miter"/>
                      <w10:anchorlock/>
                    </v:line>
                  </w:pict>
                </mc:Fallback>
              </mc:AlternateContent>
            </w:r>
          </w:p>
          <w:p w14:paraId="256EC37F" w14:textId="77777777" w:rsidR="00FB136F" w:rsidRPr="0019137A" w:rsidRDefault="00FB136F" w:rsidP="00FB136F">
            <w:pPr>
              <w:pStyle w:val="Heading2"/>
              <w:outlineLvl w:val="1"/>
              <w:rPr>
                <w:b/>
                <w:bCs/>
              </w:rPr>
            </w:pPr>
            <w:r w:rsidRPr="0019137A">
              <w:rPr>
                <w:b/>
                <w:bCs/>
              </w:rPr>
              <w:t>Australia And New Zealand Bank (ANZ)</w:t>
            </w:r>
          </w:p>
          <w:p w14:paraId="254EB262" w14:textId="77777777" w:rsidR="00FB136F" w:rsidRDefault="00FB136F" w:rsidP="00FB136F">
            <w:pPr>
              <w:rPr>
                <w:rFonts w:eastAsiaTheme="majorEastAsia" w:cstheme="majorBidi"/>
                <w:b/>
                <w:bCs/>
                <w:color w:val="465870" w:themeColor="accent1" w:themeShade="BF"/>
                <w:sz w:val="22"/>
                <w:szCs w:val="22"/>
              </w:rPr>
            </w:pPr>
            <w:r w:rsidRPr="00754635">
              <w:rPr>
                <w:rFonts w:eastAsiaTheme="majorEastAsia" w:cstheme="majorBidi"/>
                <w:b/>
                <w:bCs/>
                <w:color w:val="465870" w:themeColor="accent1" w:themeShade="BF"/>
                <w:sz w:val="22"/>
                <w:szCs w:val="22"/>
              </w:rPr>
              <w:t>Integration Solution Designer</w:t>
            </w:r>
          </w:p>
          <w:p w14:paraId="571E2BDF" w14:textId="1EC3DA35" w:rsidR="00FB136F" w:rsidRPr="00795B33" w:rsidRDefault="00795B33" w:rsidP="00795B33">
            <w:pPr>
              <w:tabs>
                <w:tab w:val="left" w:pos="3611"/>
              </w:tabs>
              <w:spacing w:line="293" w:lineRule="exact"/>
              <w:rPr>
                <w:rFonts w:ascii="Caladea" w:hAnsi="Caladea"/>
                <w:sz w:val="20"/>
              </w:rPr>
            </w:pPr>
            <w:r>
              <w:rPr>
                <w:noProof/>
                <w:position w:val="-8"/>
              </w:rPr>
              <w:drawing>
                <wp:inline distT="0" distB="0" distL="0" distR="0" wp14:anchorId="02A626B1" wp14:editId="3B26FC77">
                  <wp:extent cx="144378" cy="154004"/>
                  <wp:effectExtent l="0" t="0" r="0" b="0"/>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7" cstate="print">
                            <a:duotone>
                              <a:prstClr val="black"/>
                              <a:srgbClr val="467BC0">
                                <a:tint val="45000"/>
                                <a:satMod val="400000"/>
                              </a:srgbClr>
                            </a:duotone>
                          </a:blip>
                          <a:stretch>
                            <a:fillRect/>
                          </a:stretch>
                        </pic:blipFill>
                        <pic:spPr>
                          <a:xfrm>
                            <a:off x="0" y="0"/>
                            <a:ext cx="144378" cy="154004"/>
                          </a:xfrm>
                          <a:prstGeom prst="rect">
                            <a:avLst/>
                          </a:prstGeom>
                        </pic:spPr>
                      </pic:pic>
                    </a:graphicData>
                  </a:graphic>
                </wp:inline>
              </w:drawing>
            </w:r>
            <w:r>
              <w:rPr>
                <w:sz w:val="20"/>
              </w:rPr>
              <w:t xml:space="preserve"> </w:t>
            </w:r>
            <w:r>
              <w:rPr>
                <w:spacing w:val="-14"/>
                <w:sz w:val="20"/>
              </w:rPr>
              <w:t xml:space="preserve"> </w:t>
            </w:r>
            <w:r w:rsidRPr="00E15253">
              <w:rPr>
                <w:rFonts w:cstheme="minorHAnsi"/>
                <w:color w:val="585858"/>
                <w:spacing w:val="-3"/>
                <w:sz w:val="20"/>
              </w:rPr>
              <w:t>Jan’16- Jun’19</w:t>
            </w:r>
            <w:r>
              <w:rPr>
                <w:rFonts w:ascii="Caladea" w:hAnsi="Caladea"/>
                <w:color w:val="585858"/>
                <w:spacing w:val="-3"/>
                <w:sz w:val="20"/>
              </w:rPr>
              <w:t xml:space="preserve">                |  </w:t>
            </w:r>
            <w:r w:rsidRPr="001465F6">
              <w:rPr>
                <w:rFonts w:ascii="Caladea" w:hAnsi="Caladea"/>
                <w:noProof/>
                <w:color w:val="00B0F0"/>
                <w:position w:val="-10"/>
                <w:sz w:val="20"/>
              </w:rPr>
              <w:drawing>
                <wp:inline distT="0" distB="0" distL="0" distR="0" wp14:anchorId="61B0227E" wp14:editId="3D2834A2">
                  <wp:extent cx="115503" cy="182879"/>
                  <wp:effectExtent l="0" t="0" r="0" b="0"/>
                  <wp:docPr id="2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duotone>
                              <a:prstClr val="black"/>
                              <a:srgbClr val="0070C0">
                                <a:tint val="45000"/>
                                <a:satMod val="400000"/>
                              </a:srgbClr>
                            </a:duotone>
                          </a:blip>
                          <a:stretch>
                            <a:fillRect/>
                          </a:stretch>
                        </pic:blipFill>
                        <pic:spPr>
                          <a:xfrm>
                            <a:off x="0" y="0"/>
                            <a:ext cx="115503" cy="182879"/>
                          </a:xfrm>
                          <a:prstGeom prst="rect">
                            <a:avLst/>
                          </a:prstGeom>
                        </pic:spPr>
                      </pic:pic>
                    </a:graphicData>
                  </a:graphic>
                </wp:inline>
              </w:drawing>
            </w:r>
            <w:r w:rsidR="00B134A4">
              <w:rPr>
                <w:rFonts w:ascii="Caladea" w:hAnsi="Caladea"/>
                <w:color w:val="585858"/>
                <w:spacing w:val="-3"/>
                <w:sz w:val="20"/>
              </w:rPr>
              <w:t xml:space="preserve"> </w:t>
            </w:r>
            <w:r w:rsidRPr="00E15253">
              <w:rPr>
                <w:rFonts w:cstheme="minorHAnsi"/>
                <w:color w:val="585858"/>
                <w:sz w:val="20"/>
              </w:rPr>
              <w:t>Bangalore</w:t>
            </w:r>
            <w:r w:rsidR="00B134A4">
              <w:rPr>
                <w:rFonts w:cstheme="minorHAnsi"/>
                <w:color w:val="585858"/>
                <w:sz w:val="20"/>
              </w:rPr>
              <w:t xml:space="preserve"> </w:t>
            </w:r>
            <w:r w:rsidR="00B134A4" w:rsidRPr="00E15253">
              <w:rPr>
                <w:rFonts w:cstheme="minorHAnsi"/>
                <w:color w:val="585858"/>
                <w:spacing w:val="-3"/>
                <w:sz w:val="20"/>
              </w:rPr>
              <w:t>(India)</w:t>
            </w:r>
          </w:p>
          <w:p w14:paraId="3B85F4C9" w14:textId="7F2E0958" w:rsidR="00FB136F" w:rsidRDefault="00FB136F" w:rsidP="00FB136F">
            <w:r>
              <w:t>Solu</w:t>
            </w:r>
            <w:r w:rsidR="00795B33">
              <w:t>t</w:t>
            </w:r>
            <w:r>
              <w:t>ion designer for integration projects related to Institutional domain.</w:t>
            </w:r>
          </w:p>
          <w:p w14:paraId="1D0C96A4" w14:textId="77777777" w:rsidR="00FB136F" w:rsidRDefault="00FB136F" w:rsidP="00FB136F">
            <w:pPr>
              <w:numPr>
                <w:ilvl w:val="0"/>
                <w:numId w:val="3"/>
              </w:numPr>
            </w:pPr>
            <w:r>
              <w:t xml:space="preserve">Created high level design documents for the integration solution. </w:t>
            </w:r>
          </w:p>
          <w:p w14:paraId="06FBE055" w14:textId="77777777" w:rsidR="00FB136F" w:rsidRDefault="00FB136F" w:rsidP="00FB136F">
            <w:pPr>
              <w:numPr>
                <w:ilvl w:val="0"/>
                <w:numId w:val="3"/>
              </w:numPr>
            </w:pPr>
            <w:r>
              <w:t>Hired as an SME for IBM DataPower I was responsible for creating reusable frameworks in IBM DataPower.</w:t>
            </w:r>
          </w:p>
          <w:p w14:paraId="07D9CCB0" w14:textId="77777777" w:rsidR="00FB136F" w:rsidRDefault="00FB136F" w:rsidP="00FB136F">
            <w:pPr>
              <w:numPr>
                <w:ilvl w:val="0"/>
                <w:numId w:val="3"/>
              </w:numPr>
            </w:pPr>
            <w:r>
              <w:t>Played the Scrum Master role.</w:t>
            </w:r>
          </w:p>
          <w:p w14:paraId="059B0B72" w14:textId="610FEC24" w:rsidR="00FB136F" w:rsidRPr="00CE3F1E" w:rsidRDefault="00FB136F" w:rsidP="00FB136F">
            <w:pPr>
              <w:numPr>
                <w:ilvl w:val="0"/>
                <w:numId w:val="3"/>
              </w:numPr>
            </w:pPr>
            <w:r>
              <w:t xml:space="preserve">Defined the </w:t>
            </w:r>
            <w:hyperlink r:id="rId19" w:history="1">
              <w:r w:rsidRPr="00C41B5C">
                <w:t>GIT branching strategy</w:t>
              </w:r>
            </w:hyperlink>
            <w:r>
              <w:t xml:space="preserve"> for Integration. Although new to GIT at that time, I managed to learn GIT and came up with a branching strategy in a short span of time.</w:t>
            </w:r>
          </w:p>
          <w:p w14:paraId="2812CCFD" w14:textId="77777777" w:rsidR="00FB136F" w:rsidRPr="00173B36" w:rsidRDefault="00FB136F" w:rsidP="00FB136F">
            <w:pPr>
              <w:pStyle w:val="NoSpacing"/>
            </w:pPr>
            <w:r w:rsidRPr="00173B36">
              <w:rPr>
                <w:noProof/>
              </w:rPr>
              <mc:AlternateContent>
                <mc:Choice Requires="wps">
                  <w:drawing>
                    <wp:inline distT="0" distB="0" distL="0" distR="0" wp14:anchorId="6B2F8D89" wp14:editId="1A55A759">
                      <wp:extent cx="3968496" cy="0"/>
                      <wp:effectExtent l="0" t="0" r="0" b="0"/>
                      <wp:docPr id="20" name="Straight Connector 20"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EA43E92" id="Straight Connector 20"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" strokecolor="#718eb5 [3206]" strokeweight=".28pt">
                      <v:stroke joinstyle="miter"/>
                      <w10:anchorlock/>
                    </v:line>
                  </w:pict>
                </mc:Fallback>
              </mc:AlternateContent>
            </w:r>
          </w:p>
          <w:p w14:paraId="744EBEB4" w14:textId="77777777" w:rsidR="00FB136F" w:rsidRPr="0019137A" w:rsidRDefault="00FB136F" w:rsidP="00FB136F">
            <w:pPr>
              <w:pStyle w:val="Heading2"/>
              <w:outlineLvl w:val="1"/>
              <w:rPr>
                <w:b/>
                <w:bCs/>
              </w:rPr>
            </w:pPr>
            <w:r w:rsidRPr="0019137A">
              <w:rPr>
                <w:b/>
                <w:bCs/>
              </w:rPr>
              <w:t>Cognizant Technology Solutions (CTS)</w:t>
            </w:r>
          </w:p>
          <w:p w14:paraId="0BF6F375" w14:textId="77777777" w:rsidR="00FB136F" w:rsidRDefault="00FB136F" w:rsidP="00FB136F">
            <w:pPr>
              <w:rPr>
                <w:rFonts w:eastAsiaTheme="majorEastAsia" w:cstheme="majorBidi"/>
                <w:b/>
                <w:bCs/>
                <w:color w:val="465870" w:themeColor="accent1" w:themeShade="BF"/>
                <w:sz w:val="22"/>
                <w:szCs w:val="22"/>
              </w:rPr>
            </w:pPr>
            <w:r>
              <w:rPr>
                <w:rFonts w:eastAsiaTheme="majorEastAsia" w:cstheme="majorBidi"/>
                <w:b/>
                <w:bCs/>
                <w:color w:val="465870" w:themeColor="accent1" w:themeShade="BF"/>
                <w:sz w:val="22"/>
                <w:szCs w:val="22"/>
              </w:rPr>
              <w:t>Technology Specialist</w:t>
            </w:r>
          </w:p>
          <w:p w14:paraId="1BE690EB" w14:textId="26429CCD" w:rsidR="00FB136F" w:rsidRPr="00795B33" w:rsidRDefault="00795B33" w:rsidP="00795B33">
            <w:pPr>
              <w:rPr>
                <w:rFonts w:eastAsia="Arial Unicode MS"/>
                <w:b/>
                <w:bCs/>
              </w:rPr>
            </w:pPr>
            <w:r>
              <w:rPr>
                <w:noProof/>
                <w:position w:val="-8"/>
              </w:rPr>
              <w:drawing>
                <wp:inline distT="0" distB="0" distL="0" distR="0" wp14:anchorId="4109766F" wp14:editId="231152D3">
                  <wp:extent cx="144378" cy="154004"/>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7" cstate="print">
                            <a:duotone>
                              <a:prstClr val="black"/>
                              <a:srgbClr val="467BC0">
                                <a:tint val="45000"/>
                                <a:satMod val="400000"/>
                              </a:srgbClr>
                            </a:duotone>
                          </a:blip>
                          <a:stretch>
                            <a:fillRect/>
                          </a:stretch>
                        </pic:blipFill>
                        <pic:spPr>
                          <a:xfrm>
                            <a:off x="0" y="0"/>
                            <a:ext cx="144378" cy="154004"/>
                          </a:xfrm>
                          <a:prstGeom prst="rect">
                            <a:avLst/>
                          </a:prstGeom>
                        </pic:spPr>
                      </pic:pic>
                    </a:graphicData>
                  </a:graphic>
                </wp:inline>
              </w:drawing>
            </w:r>
            <w:r>
              <w:rPr>
                <w:sz w:val="20"/>
              </w:rPr>
              <w:t xml:space="preserve"> </w:t>
            </w:r>
            <w:r>
              <w:rPr>
                <w:spacing w:val="-14"/>
                <w:sz w:val="20"/>
              </w:rPr>
              <w:t xml:space="preserve"> </w:t>
            </w:r>
            <w:r w:rsidRPr="00E15253">
              <w:rPr>
                <w:rFonts w:cstheme="minorHAnsi"/>
                <w:color w:val="585858"/>
                <w:spacing w:val="-3"/>
                <w:sz w:val="20"/>
              </w:rPr>
              <w:t>Sep’11 – Jan’16</w:t>
            </w:r>
            <w:r w:rsidR="00E15253">
              <w:rPr>
                <w:rFonts w:cstheme="minorHAnsi"/>
                <w:color w:val="585858"/>
                <w:spacing w:val="-3"/>
                <w:sz w:val="20"/>
              </w:rPr>
              <w:t xml:space="preserve">   </w:t>
            </w:r>
            <w:r w:rsidR="00312470">
              <w:rPr>
                <w:rFonts w:ascii="Caladea" w:hAnsi="Caladea"/>
                <w:color w:val="585858"/>
                <w:spacing w:val="-3"/>
                <w:sz w:val="20"/>
              </w:rPr>
              <w:t xml:space="preserve">         </w:t>
            </w:r>
            <w:r w:rsidRPr="00795B33">
              <w:rPr>
                <w:rFonts w:ascii="Caladea" w:hAnsi="Caladea"/>
                <w:color w:val="585858"/>
                <w:spacing w:val="-3"/>
                <w:sz w:val="20"/>
              </w:rPr>
              <w:t xml:space="preserve"> </w:t>
            </w:r>
            <w:r>
              <w:rPr>
                <w:rFonts w:ascii="Caladea" w:hAnsi="Caladea"/>
                <w:color w:val="585858"/>
                <w:spacing w:val="-3"/>
                <w:sz w:val="20"/>
              </w:rPr>
              <w:t xml:space="preserve">|  </w:t>
            </w:r>
            <w:r w:rsidRPr="001465F6">
              <w:rPr>
                <w:rFonts w:ascii="Caladea" w:hAnsi="Caladea"/>
                <w:noProof/>
                <w:color w:val="00B0F0"/>
                <w:position w:val="-10"/>
                <w:sz w:val="20"/>
              </w:rPr>
              <w:drawing>
                <wp:inline distT="0" distB="0" distL="0" distR="0" wp14:anchorId="6AA31B9A" wp14:editId="0E66D092">
                  <wp:extent cx="115503" cy="182879"/>
                  <wp:effectExtent l="0" t="0" r="0" b="0"/>
                  <wp:docPr id="2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duotone>
                              <a:prstClr val="black"/>
                              <a:srgbClr val="0070C0">
                                <a:tint val="45000"/>
                                <a:satMod val="400000"/>
                              </a:srgbClr>
                            </a:duotone>
                          </a:blip>
                          <a:stretch>
                            <a:fillRect/>
                          </a:stretch>
                        </pic:blipFill>
                        <pic:spPr>
                          <a:xfrm>
                            <a:off x="0" y="0"/>
                            <a:ext cx="115503" cy="182879"/>
                          </a:xfrm>
                          <a:prstGeom prst="rect">
                            <a:avLst/>
                          </a:prstGeom>
                        </pic:spPr>
                      </pic:pic>
                    </a:graphicData>
                  </a:graphic>
                </wp:inline>
              </w:drawing>
            </w:r>
            <w:r w:rsidRPr="006B0F92">
              <w:rPr>
                <w:rFonts w:eastAsia="Arial Unicode MS"/>
                <w:b/>
                <w:bCs/>
              </w:rPr>
              <w:t xml:space="preserve"> </w:t>
            </w:r>
            <w:r w:rsidRPr="00E15253">
              <w:rPr>
                <w:rFonts w:cstheme="minorHAnsi"/>
                <w:color w:val="585858"/>
                <w:spacing w:val="-3"/>
                <w:sz w:val="20"/>
              </w:rPr>
              <w:t>Bangalore (India) /</w:t>
            </w:r>
            <w:r w:rsidR="00B772DC">
              <w:rPr>
                <w:rFonts w:cstheme="minorHAnsi"/>
                <w:color w:val="585858"/>
                <w:spacing w:val="-3"/>
                <w:sz w:val="20"/>
              </w:rPr>
              <w:t xml:space="preserve"> </w:t>
            </w:r>
            <w:r w:rsidRPr="00E15253">
              <w:rPr>
                <w:rFonts w:cstheme="minorHAnsi"/>
                <w:color w:val="585858"/>
                <w:spacing w:val="-3"/>
                <w:sz w:val="20"/>
              </w:rPr>
              <w:t>Bristol, (UK)</w:t>
            </w:r>
          </w:p>
          <w:p w14:paraId="2BF2A29D" w14:textId="77777777" w:rsidR="00FB136F" w:rsidRPr="006B0F92" w:rsidRDefault="00FB136F" w:rsidP="00FB136F">
            <w:pPr>
              <w:rPr>
                <w:rFonts w:eastAsiaTheme="majorEastAsia" w:cstheme="majorBidi"/>
                <w:b/>
                <w:bCs/>
                <w:color w:val="465870" w:themeColor="accent1" w:themeShade="BF"/>
              </w:rPr>
            </w:pPr>
            <w:r>
              <w:rPr>
                <w:rFonts w:eastAsia="Arial Unicode MS" w:cstheme="majorBidi"/>
                <w:b/>
                <w:bCs/>
              </w:rPr>
              <w:t>Clients: Walmart (Retail), Everything Everywhere (Telecom)</w:t>
            </w:r>
          </w:p>
          <w:p w14:paraId="1655284B" w14:textId="77777777" w:rsidR="00FB136F" w:rsidRPr="00E52F75" w:rsidRDefault="00FB136F" w:rsidP="00FB136F">
            <w:r w:rsidRPr="00E52F75">
              <w:t>Work</w:t>
            </w:r>
            <w:r>
              <w:t>ed</w:t>
            </w:r>
            <w:r w:rsidRPr="00E52F75">
              <w:t xml:space="preserve"> as </w:t>
            </w:r>
            <w:r>
              <w:t>a T</w:t>
            </w:r>
            <w:r w:rsidRPr="00E52F75">
              <w:t xml:space="preserve">echnical Lead for a team of </w:t>
            </w:r>
            <w:r>
              <w:t>developers</w:t>
            </w:r>
            <w:r w:rsidRPr="00E52F75">
              <w:t>.</w:t>
            </w:r>
            <w:r>
              <w:t xml:space="preserve"> Key roles and responsibilities involved:</w:t>
            </w:r>
          </w:p>
          <w:p w14:paraId="5BF7951E" w14:textId="77777777" w:rsidR="00FB136F" w:rsidRDefault="00FB136F" w:rsidP="00FB136F">
            <w:pPr>
              <w:numPr>
                <w:ilvl w:val="0"/>
                <w:numId w:val="2"/>
              </w:numPr>
              <w:spacing w:before="0"/>
            </w:pPr>
            <w:r>
              <w:t>Onsite SPOC for all delivery, testing support and production incidents related queries and escalations.</w:t>
            </w:r>
          </w:p>
          <w:p w14:paraId="442091DD" w14:textId="14C2B3CE" w:rsidR="00FB136F" w:rsidRDefault="00FB136F" w:rsidP="00FB136F">
            <w:pPr>
              <w:numPr>
                <w:ilvl w:val="0"/>
                <w:numId w:val="2"/>
              </w:numPr>
              <w:spacing w:before="0"/>
            </w:pPr>
            <w:r w:rsidRPr="00E52F75">
              <w:t>Co-ordination with clients for requirement gathering</w:t>
            </w:r>
            <w:r>
              <w:t xml:space="preserve"> and creating RFPs</w:t>
            </w:r>
            <w:r w:rsidR="00011F2B">
              <w:t>.</w:t>
            </w:r>
          </w:p>
          <w:p w14:paraId="3088AFB1" w14:textId="77777777" w:rsidR="00FB136F" w:rsidRPr="00E52F75" w:rsidRDefault="00FB136F" w:rsidP="00FB136F">
            <w:pPr>
              <w:numPr>
                <w:ilvl w:val="0"/>
                <w:numId w:val="2"/>
              </w:numPr>
              <w:spacing w:before="0"/>
            </w:pPr>
            <w:r>
              <w:t>Effort estimation and Code Review.</w:t>
            </w:r>
          </w:p>
          <w:p w14:paraId="06C8DC11" w14:textId="77777777" w:rsidR="00FB136F" w:rsidRPr="00E52F75" w:rsidRDefault="00FB136F" w:rsidP="00FB136F">
            <w:pPr>
              <w:numPr>
                <w:ilvl w:val="0"/>
                <w:numId w:val="2"/>
              </w:numPr>
              <w:spacing w:before="0"/>
            </w:pPr>
            <w:r w:rsidRPr="00E52F75">
              <w:t>Creat</w:t>
            </w:r>
            <w:r>
              <w:t>e</w:t>
            </w:r>
            <w:r w:rsidRPr="00E52F75">
              <w:t xml:space="preserve"> detailed design documents. </w:t>
            </w:r>
          </w:p>
          <w:p w14:paraId="62AF2595" w14:textId="77777777" w:rsidR="00FB136F" w:rsidRDefault="00FB136F" w:rsidP="00FB136F">
            <w:pPr>
              <w:numPr>
                <w:ilvl w:val="0"/>
                <w:numId w:val="2"/>
              </w:numPr>
              <w:spacing w:before="0"/>
            </w:pPr>
            <w:r w:rsidRPr="00E52F75">
              <w:t>Work on Proof of Concepts.</w:t>
            </w:r>
          </w:p>
          <w:p w14:paraId="14E99CDB" w14:textId="21BB1C6E" w:rsidR="00FB136F" w:rsidRDefault="00FB136F" w:rsidP="00CE3F1E">
            <w:pPr>
              <w:numPr>
                <w:ilvl w:val="0"/>
                <w:numId w:val="2"/>
              </w:numPr>
              <w:spacing w:before="0"/>
            </w:pPr>
            <w:r>
              <w:t>Member of the Center of Excellence Team to define standards and patterns for development in IBM DataPower Appliances.</w:t>
            </w:r>
          </w:p>
          <w:p w14:paraId="61332D70" w14:textId="77777777" w:rsidR="00FB136F" w:rsidRPr="00173B36" w:rsidRDefault="00FB136F" w:rsidP="00FB136F">
            <w:pPr>
              <w:pStyle w:val="NoSpacing"/>
            </w:pPr>
            <w:r w:rsidRPr="00173B36">
              <w:rPr>
                <w:noProof/>
              </w:rPr>
              <mc:AlternateContent>
                <mc:Choice Requires="wps">
                  <w:drawing>
                    <wp:inline distT="0" distB="0" distL="0" distR="0" wp14:anchorId="6301CE6E" wp14:editId="57594EA4">
                      <wp:extent cx="3968496" cy="0"/>
                      <wp:effectExtent l="0" t="0" r="0" b="0"/>
                      <wp:docPr id="21" name="Straight Connector 21"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06585FD" id="Straight Connector 21"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" strokecolor="#718eb5 [3206]" strokeweight=".28pt">
                      <v:stroke joinstyle="miter"/>
                      <w10:anchorlock/>
                    </v:line>
                  </w:pict>
                </mc:Fallback>
              </mc:AlternateContent>
            </w:r>
          </w:p>
          <w:p w14:paraId="0362FE27" w14:textId="77777777" w:rsidR="00FB136F" w:rsidRPr="0019137A" w:rsidRDefault="00FB136F" w:rsidP="00FB136F">
            <w:pPr>
              <w:pStyle w:val="Heading2"/>
              <w:outlineLvl w:val="1"/>
              <w:rPr>
                <w:b/>
                <w:bCs/>
              </w:rPr>
            </w:pPr>
            <w:r w:rsidRPr="0019137A">
              <w:rPr>
                <w:b/>
                <w:bCs/>
              </w:rPr>
              <w:t>Computer Sciences Corporation (CSC)</w:t>
            </w:r>
          </w:p>
          <w:p w14:paraId="07BCD731" w14:textId="566785E9" w:rsidR="00FB136F" w:rsidRDefault="00FB136F" w:rsidP="00FB136F">
            <w:pPr>
              <w:rPr>
                <w:rFonts w:eastAsiaTheme="majorEastAsia" w:cstheme="majorBidi"/>
                <w:b/>
                <w:bCs/>
                <w:color w:val="465870" w:themeColor="accent1" w:themeShade="BF"/>
                <w:sz w:val="22"/>
                <w:szCs w:val="22"/>
              </w:rPr>
            </w:pPr>
            <w:r>
              <w:rPr>
                <w:rFonts w:eastAsiaTheme="majorEastAsia" w:cstheme="majorBidi"/>
                <w:b/>
                <w:bCs/>
                <w:color w:val="465870" w:themeColor="accent1" w:themeShade="BF"/>
                <w:sz w:val="22"/>
                <w:szCs w:val="22"/>
              </w:rPr>
              <w:t xml:space="preserve">Senior Software Engineer </w:t>
            </w:r>
          </w:p>
          <w:p w14:paraId="1534A340" w14:textId="64862309" w:rsidR="00312470" w:rsidRPr="00795B33" w:rsidRDefault="00312470" w:rsidP="00312470">
            <w:pPr>
              <w:rPr>
                <w:rFonts w:eastAsia="Arial Unicode MS"/>
                <w:b/>
                <w:bCs/>
              </w:rPr>
            </w:pPr>
            <w:r>
              <w:rPr>
                <w:noProof/>
                <w:position w:val="-8"/>
              </w:rPr>
              <w:drawing>
                <wp:inline distT="0" distB="0" distL="0" distR="0" wp14:anchorId="1F679C67" wp14:editId="64E7E033">
                  <wp:extent cx="144378" cy="154004"/>
                  <wp:effectExtent l="0" t="0" r="0" b="0"/>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7" cstate="print">
                            <a:duotone>
                              <a:prstClr val="black"/>
                              <a:srgbClr val="467BC0">
                                <a:tint val="45000"/>
                                <a:satMod val="400000"/>
                              </a:srgbClr>
                            </a:duotone>
                          </a:blip>
                          <a:stretch>
                            <a:fillRect/>
                          </a:stretch>
                        </pic:blipFill>
                        <pic:spPr>
                          <a:xfrm>
                            <a:off x="0" y="0"/>
                            <a:ext cx="144378" cy="154004"/>
                          </a:xfrm>
                          <a:prstGeom prst="rect">
                            <a:avLst/>
                          </a:prstGeom>
                        </pic:spPr>
                      </pic:pic>
                    </a:graphicData>
                  </a:graphic>
                </wp:inline>
              </w:drawing>
            </w:r>
            <w:r>
              <w:rPr>
                <w:sz w:val="20"/>
              </w:rPr>
              <w:t xml:space="preserve"> </w:t>
            </w:r>
            <w:r>
              <w:rPr>
                <w:spacing w:val="-14"/>
                <w:sz w:val="20"/>
              </w:rPr>
              <w:t xml:space="preserve"> </w:t>
            </w:r>
            <w:r w:rsidRPr="00E15253">
              <w:rPr>
                <w:rFonts w:cstheme="minorHAnsi"/>
                <w:color w:val="585858"/>
                <w:spacing w:val="-3"/>
                <w:sz w:val="20"/>
              </w:rPr>
              <w:t>Jun’07 – Sep’11</w:t>
            </w:r>
            <w:r w:rsidRPr="00795B33">
              <w:rPr>
                <w:rFonts w:ascii="Caladea" w:hAnsi="Caladea"/>
                <w:color w:val="585858"/>
                <w:spacing w:val="-3"/>
                <w:sz w:val="20"/>
              </w:rPr>
              <w:t xml:space="preserve"> </w:t>
            </w:r>
            <w:r w:rsidR="00050464">
              <w:rPr>
                <w:rFonts w:ascii="Caladea" w:hAnsi="Caladea"/>
                <w:color w:val="585858"/>
                <w:spacing w:val="-3"/>
                <w:sz w:val="20"/>
              </w:rPr>
              <w:t xml:space="preserve">            </w:t>
            </w:r>
            <w:r>
              <w:rPr>
                <w:rFonts w:ascii="Caladea" w:hAnsi="Caladea"/>
                <w:color w:val="585858"/>
                <w:spacing w:val="-3"/>
                <w:sz w:val="20"/>
              </w:rPr>
              <w:t xml:space="preserve">|  </w:t>
            </w:r>
            <w:r w:rsidRPr="001465F6">
              <w:rPr>
                <w:rFonts w:ascii="Caladea" w:hAnsi="Caladea"/>
                <w:noProof/>
                <w:color w:val="00B0F0"/>
                <w:position w:val="-10"/>
                <w:sz w:val="20"/>
              </w:rPr>
              <w:drawing>
                <wp:inline distT="0" distB="0" distL="0" distR="0" wp14:anchorId="2E90FAFE" wp14:editId="0AF99C6C">
                  <wp:extent cx="115503" cy="182879"/>
                  <wp:effectExtent l="0" t="0" r="0" b="0"/>
                  <wp:docPr id="3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duotone>
                              <a:prstClr val="black"/>
                              <a:srgbClr val="0070C0">
                                <a:tint val="45000"/>
                                <a:satMod val="400000"/>
                              </a:srgbClr>
                            </a:duotone>
                          </a:blip>
                          <a:stretch>
                            <a:fillRect/>
                          </a:stretch>
                        </pic:blipFill>
                        <pic:spPr>
                          <a:xfrm>
                            <a:off x="0" y="0"/>
                            <a:ext cx="115503" cy="182879"/>
                          </a:xfrm>
                          <a:prstGeom prst="rect">
                            <a:avLst/>
                          </a:prstGeom>
                        </pic:spPr>
                      </pic:pic>
                    </a:graphicData>
                  </a:graphic>
                </wp:inline>
              </w:drawing>
            </w:r>
            <w:r w:rsidRPr="006B0F92">
              <w:rPr>
                <w:rFonts w:eastAsia="Arial Unicode MS"/>
                <w:b/>
                <w:bCs/>
              </w:rPr>
              <w:t xml:space="preserve"> </w:t>
            </w:r>
            <w:r w:rsidRPr="00E15253">
              <w:rPr>
                <w:rFonts w:cstheme="minorHAnsi"/>
                <w:color w:val="585858"/>
                <w:spacing w:val="-3"/>
                <w:sz w:val="20"/>
              </w:rPr>
              <w:t>Noida (India) /</w:t>
            </w:r>
            <w:r w:rsidR="00B772DC">
              <w:rPr>
                <w:rFonts w:cstheme="minorHAnsi"/>
                <w:color w:val="585858"/>
                <w:spacing w:val="-3"/>
                <w:sz w:val="20"/>
              </w:rPr>
              <w:t xml:space="preserve"> </w:t>
            </w:r>
            <w:r w:rsidRPr="00E15253">
              <w:rPr>
                <w:rFonts w:cstheme="minorHAnsi"/>
                <w:color w:val="585858"/>
                <w:spacing w:val="-3"/>
                <w:sz w:val="20"/>
              </w:rPr>
              <w:t>Chesterfield, (UK)</w:t>
            </w:r>
          </w:p>
          <w:p w14:paraId="7BB46AE6" w14:textId="77777777" w:rsidR="00FB136F" w:rsidRPr="006B0F92" w:rsidRDefault="00FB136F" w:rsidP="00FB136F">
            <w:pPr>
              <w:rPr>
                <w:rFonts w:eastAsiaTheme="majorEastAsia" w:cstheme="majorBidi"/>
                <w:b/>
                <w:bCs/>
                <w:color w:val="465870" w:themeColor="accent1" w:themeShade="BF"/>
              </w:rPr>
            </w:pPr>
            <w:r>
              <w:rPr>
                <w:rFonts w:eastAsia="Arial Unicode MS" w:cstheme="majorBidi"/>
                <w:b/>
                <w:bCs/>
              </w:rPr>
              <w:t>Clients: Royal Mail Group UK (Logistics)</w:t>
            </w:r>
          </w:p>
          <w:p w14:paraId="5375FA95" w14:textId="77777777" w:rsidR="00FB136F" w:rsidRPr="00E52F75" w:rsidRDefault="00FB136F" w:rsidP="00FB136F">
            <w:r>
              <w:t>Worked</w:t>
            </w:r>
            <w:r w:rsidRPr="00E52F75">
              <w:t xml:space="preserve"> as a </w:t>
            </w:r>
            <w:r>
              <w:t>senior</w:t>
            </w:r>
            <w:r w:rsidRPr="00E52F75">
              <w:t xml:space="preserve"> developer</w:t>
            </w:r>
            <w:r>
              <w:t>. Key roles and responsibilities involved:</w:t>
            </w:r>
          </w:p>
          <w:p w14:paraId="701AF7E0" w14:textId="06C1745A" w:rsidR="00FB136F" w:rsidRPr="00E52F75" w:rsidRDefault="00FB136F" w:rsidP="00FB136F">
            <w:pPr>
              <w:numPr>
                <w:ilvl w:val="0"/>
                <w:numId w:val="2"/>
              </w:numPr>
              <w:spacing w:before="0"/>
            </w:pPr>
            <w:r w:rsidRPr="00E52F75">
              <w:t>Defining standards and patterns for development in IBM Data</w:t>
            </w:r>
            <w:r>
              <w:t>Po</w:t>
            </w:r>
            <w:r w:rsidRPr="00E52F75">
              <w:t>wer Appliance</w:t>
            </w:r>
            <w:r w:rsidR="009976F8">
              <w:t>.</w:t>
            </w:r>
          </w:p>
          <w:p w14:paraId="55A42CBB" w14:textId="039249E9" w:rsidR="00FB136F" w:rsidRPr="00E52F75" w:rsidRDefault="00FB136F" w:rsidP="00FB136F">
            <w:pPr>
              <w:numPr>
                <w:ilvl w:val="0"/>
                <w:numId w:val="2"/>
              </w:numPr>
              <w:spacing w:before="0"/>
            </w:pPr>
            <w:r w:rsidRPr="00E52F75">
              <w:t>Working on POC’s</w:t>
            </w:r>
            <w:r w:rsidR="009976F8">
              <w:t>.</w:t>
            </w:r>
          </w:p>
          <w:p w14:paraId="1654F28E" w14:textId="50D75657" w:rsidR="00FB136F" w:rsidRPr="00E52F75" w:rsidRDefault="00FB136F" w:rsidP="00FB136F">
            <w:pPr>
              <w:numPr>
                <w:ilvl w:val="0"/>
                <w:numId w:val="2"/>
              </w:numPr>
              <w:spacing w:before="0"/>
            </w:pPr>
            <w:r w:rsidRPr="00E52F75">
              <w:t>Providing guidance to other developers</w:t>
            </w:r>
            <w:r w:rsidR="009976F8">
              <w:t>.</w:t>
            </w:r>
          </w:p>
          <w:p w14:paraId="53E9E549" w14:textId="689CC606" w:rsidR="00FB136F" w:rsidRPr="00E52F75" w:rsidRDefault="00FB136F" w:rsidP="00FB136F">
            <w:pPr>
              <w:numPr>
                <w:ilvl w:val="0"/>
                <w:numId w:val="2"/>
              </w:numPr>
              <w:spacing w:before="0"/>
            </w:pPr>
            <w:r w:rsidRPr="00E52F75">
              <w:t xml:space="preserve">Requirement gathering and </w:t>
            </w:r>
            <w:r w:rsidR="009976F8">
              <w:t>e</w:t>
            </w:r>
            <w:r w:rsidRPr="00E52F75">
              <w:t>stimation of efforts for development.</w:t>
            </w:r>
          </w:p>
          <w:p w14:paraId="11B669A9" w14:textId="0D53A8CA" w:rsidR="00F716E1" w:rsidRPr="002A26BF" w:rsidRDefault="00FB136F" w:rsidP="002A26BF">
            <w:pPr>
              <w:numPr>
                <w:ilvl w:val="0"/>
                <w:numId w:val="2"/>
              </w:numPr>
              <w:spacing w:before="0"/>
            </w:pPr>
            <w:r w:rsidRPr="00E52F75">
              <w:t>Design documentation.</w:t>
            </w:r>
          </w:p>
        </w:tc>
      </w:tr>
    </w:tbl>
    <w:p w14:paraId="60844300" w14:textId="77777777" w:rsidR="00535F87" w:rsidRPr="00A06730" w:rsidRDefault="00535F87" w:rsidP="000857BD">
      <w:pPr>
        <w:spacing w:before="0"/>
        <w:rPr>
          <w:noProof/>
          <w:lang w:val="en-GB"/>
        </w:rPr>
      </w:pPr>
    </w:p>
    <w:sectPr w:rsidR="00535F87" w:rsidRPr="00A06730" w:rsidSect="00A06730">
      <w:pgSz w:w="11906" w:h="16838" w:code="9"/>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AB62F" w14:textId="77777777" w:rsidR="004F580B" w:rsidRDefault="004F580B" w:rsidP="00BA3E51">
      <w:pPr>
        <w:spacing w:line="240" w:lineRule="auto"/>
      </w:pPr>
      <w:r>
        <w:separator/>
      </w:r>
    </w:p>
  </w:endnote>
  <w:endnote w:type="continuationSeparator" w:id="0">
    <w:p w14:paraId="0D09E64F" w14:textId="77777777" w:rsidR="004F580B" w:rsidRDefault="004F580B"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pple-system">
    <w:altName w:val="Times New Roman"/>
    <w:panose1 w:val="020B0604020202020204"/>
    <w:charset w:val="00"/>
    <w:family w:val="auto"/>
    <w:pitch w:val="default"/>
  </w:font>
  <w:font w:name="Caladea">
    <w:altName w:val="Cambria"/>
    <w:panose1 w:val="020B0604020202020204"/>
    <w:charset w:val="00"/>
    <w:family w:val="roman"/>
    <w:pitch w:val="variable"/>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15C81" w14:textId="77777777" w:rsidR="004F580B" w:rsidRDefault="004F580B" w:rsidP="00BA3E51">
      <w:pPr>
        <w:spacing w:line="240" w:lineRule="auto"/>
      </w:pPr>
      <w:r>
        <w:separator/>
      </w:r>
    </w:p>
  </w:footnote>
  <w:footnote w:type="continuationSeparator" w:id="0">
    <w:p w14:paraId="4A5199D4" w14:textId="77777777" w:rsidR="004F580B" w:rsidRDefault="004F580B"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8" type="#_x0000_t75" alt="Phone icon" style="width:13.4pt;height:14.5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" o:bullet="t">
        <v:imagedata r:id="rId1" o:title="" cropbottom="-3277f" cropleft="-5041f" cropright="-7814f"/>
      </v:shape>
    </w:pict>
  </w:numPicBullet>
  <w:abstractNum w:abstractNumId="0" w15:restartNumberingAfterBreak="0">
    <w:nsid w:val="043F2119"/>
    <w:multiLevelType w:val="hybridMultilevel"/>
    <w:tmpl w:val="0CD6C178"/>
    <w:lvl w:ilvl="0" w:tplc="DC5C5734">
      <w:start w:val="1"/>
      <w:numFmt w:val="bullet"/>
      <w:lvlText w:val="◦"/>
      <w:lvlJc w:val="left"/>
      <w:pPr>
        <w:ind w:left="720" w:hanging="360"/>
      </w:pPr>
      <w:rPr>
        <w:rFonts w:ascii="Segoe UI" w:hAnsi="Segoe UI" w:hint="default"/>
        <w:color w:val="5E7697" w:themeColor="accent1"/>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C8705E"/>
    <w:multiLevelType w:val="hybridMultilevel"/>
    <w:tmpl w:val="3274DB50"/>
    <w:lvl w:ilvl="0" w:tplc="DC5C5734">
      <w:start w:val="1"/>
      <w:numFmt w:val="bullet"/>
      <w:lvlText w:val="◦"/>
      <w:lvlJc w:val="left"/>
      <w:pPr>
        <w:ind w:left="720" w:hanging="360"/>
      </w:pPr>
      <w:rPr>
        <w:rFonts w:ascii="Segoe UI" w:hAnsi="Segoe UI" w:hint="default"/>
        <w:color w:val="5E7697" w:themeColor="accent1"/>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320CE8"/>
    <w:multiLevelType w:val="hybridMultilevel"/>
    <w:tmpl w:val="81E2236C"/>
    <w:lvl w:ilvl="0" w:tplc="DC5C5734">
      <w:start w:val="1"/>
      <w:numFmt w:val="bullet"/>
      <w:lvlText w:val="◦"/>
      <w:lvlJc w:val="left"/>
      <w:pPr>
        <w:ind w:left="720" w:hanging="360"/>
      </w:pPr>
      <w:rPr>
        <w:rFonts w:ascii="Segoe UI" w:hAnsi="Segoe UI" w:hint="default"/>
        <w:color w:val="5E7697" w:themeColor="accent1"/>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681805"/>
    <w:multiLevelType w:val="hybridMultilevel"/>
    <w:tmpl w:val="54C47836"/>
    <w:lvl w:ilvl="0" w:tplc="DC5C5734">
      <w:start w:val="1"/>
      <w:numFmt w:val="bullet"/>
      <w:lvlText w:val="◦"/>
      <w:lvlJc w:val="left"/>
      <w:pPr>
        <w:ind w:left="720" w:hanging="360"/>
      </w:pPr>
      <w:rPr>
        <w:rFonts w:ascii="Segoe UI" w:hAnsi="Segoe UI" w:hint="default"/>
        <w:color w:val="5E7697" w:themeColor="accent1"/>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1117E5"/>
    <w:multiLevelType w:val="hybridMultilevel"/>
    <w:tmpl w:val="506C97CC"/>
    <w:lvl w:ilvl="0" w:tplc="C7B86D08">
      <w:start w:val="201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1149C4"/>
    <w:multiLevelType w:val="hybridMultilevel"/>
    <w:tmpl w:val="5336AB68"/>
    <w:lvl w:ilvl="0" w:tplc="DC5C5734">
      <w:start w:val="1"/>
      <w:numFmt w:val="bullet"/>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69507243"/>
    <w:multiLevelType w:val="hybridMultilevel"/>
    <w:tmpl w:val="9252E98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B1E2EB0"/>
    <w:multiLevelType w:val="hybridMultilevel"/>
    <w:tmpl w:val="94CE21FC"/>
    <w:lvl w:ilvl="0" w:tplc="DC5C5734">
      <w:start w:val="1"/>
      <w:numFmt w:val="bullet"/>
      <w:lvlText w:val="◦"/>
      <w:lvlJc w:val="left"/>
      <w:pPr>
        <w:ind w:left="1440" w:hanging="360"/>
      </w:pPr>
      <w:rPr>
        <w:rFonts w:ascii="Segoe UI" w:hAnsi="Segoe UI" w:hint="default"/>
        <w:color w:val="5E7697" w:themeColor="accent1"/>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876313668">
    <w:abstractNumId w:val="5"/>
  </w:num>
  <w:num w:numId="2" w16cid:durableId="675158432">
    <w:abstractNumId w:val="6"/>
  </w:num>
  <w:num w:numId="3" w16cid:durableId="1148474111">
    <w:abstractNumId w:val="4"/>
  </w:num>
  <w:num w:numId="4" w16cid:durableId="922225722">
    <w:abstractNumId w:val="2"/>
  </w:num>
  <w:num w:numId="5" w16cid:durableId="101001338">
    <w:abstractNumId w:val="0"/>
  </w:num>
  <w:num w:numId="6" w16cid:durableId="2134322777">
    <w:abstractNumId w:val="5"/>
  </w:num>
  <w:num w:numId="7" w16cid:durableId="611591753">
    <w:abstractNumId w:val="5"/>
  </w:num>
  <w:num w:numId="8" w16cid:durableId="667907236">
    <w:abstractNumId w:val="5"/>
  </w:num>
  <w:num w:numId="9" w16cid:durableId="786045870">
    <w:abstractNumId w:val="5"/>
  </w:num>
  <w:num w:numId="10" w16cid:durableId="1481655440">
    <w:abstractNumId w:val="5"/>
  </w:num>
  <w:num w:numId="11" w16cid:durableId="1571648582">
    <w:abstractNumId w:val="7"/>
  </w:num>
  <w:num w:numId="12" w16cid:durableId="1340935333">
    <w:abstractNumId w:val="3"/>
  </w:num>
  <w:num w:numId="13" w16cid:durableId="856889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removePersonalInformation/>
  <w:removeDateAndTime/>
  <w:displayBackgroundShape/>
  <w:proofState w:spelling="clean"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6F"/>
    <w:rsid w:val="00005D29"/>
    <w:rsid w:val="00011F2B"/>
    <w:rsid w:val="00012DF4"/>
    <w:rsid w:val="00017514"/>
    <w:rsid w:val="00041F8A"/>
    <w:rsid w:val="00045F2E"/>
    <w:rsid w:val="00050464"/>
    <w:rsid w:val="00055BBC"/>
    <w:rsid w:val="00073BF3"/>
    <w:rsid w:val="00073C9C"/>
    <w:rsid w:val="00081B51"/>
    <w:rsid w:val="000857BD"/>
    <w:rsid w:val="000A6E00"/>
    <w:rsid w:val="000C7293"/>
    <w:rsid w:val="000D3891"/>
    <w:rsid w:val="000F3FE2"/>
    <w:rsid w:val="000F476C"/>
    <w:rsid w:val="000F48E1"/>
    <w:rsid w:val="00140582"/>
    <w:rsid w:val="00144334"/>
    <w:rsid w:val="00173B36"/>
    <w:rsid w:val="00177BCB"/>
    <w:rsid w:val="0019137A"/>
    <w:rsid w:val="001E1F12"/>
    <w:rsid w:val="001E5235"/>
    <w:rsid w:val="001E5794"/>
    <w:rsid w:val="001F6D5E"/>
    <w:rsid w:val="002164D9"/>
    <w:rsid w:val="00217454"/>
    <w:rsid w:val="002251C8"/>
    <w:rsid w:val="0023600D"/>
    <w:rsid w:val="00241482"/>
    <w:rsid w:val="00261E7B"/>
    <w:rsid w:val="00281CEF"/>
    <w:rsid w:val="00293BB8"/>
    <w:rsid w:val="002954B8"/>
    <w:rsid w:val="002A26BF"/>
    <w:rsid w:val="002A4A92"/>
    <w:rsid w:val="002B0852"/>
    <w:rsid w:val="002C0662"/>
    <w:rsid w:val="002D5478"/>
    <w:rsid w:val="002E1F5C"/>
    <w:rsid w:val="00312470"/>
    <w:rsid w:val="00320ECB"/>
    <w:rsid w:val="00326835"/>
    <w:rsid w:val="00344FC0"/>
    <w:rsid w:val="00362894"/>
    <w:rsid w:val="00377A0D"/>
    <w:rsid w:val="00382737"/>
    <w:rsid w:val="003B2B12"/>
    <w:rsid w:val="003E02DA"/>
    <w:rsid w:val="003E1692"/>
    <w:rsid w:val="003E7783"/>
    <w:rsid w:val="00442A0E"/>
    <w:rsid w:val="00443C70"/>
    <w:rsid w:val="004A4C74"/>
    <w:rsid w:val="004E5226"/>
    <w:rsid w:val="004E6AB2"/>
    <w:rsid w:val="004E70E8"/>
    <w:rsid w:val="004E7CB4"/>
    <w:rsid w:val="004F580B"/>
    <w:rsid w:val="005340E9"/>
    <w:rsid w:val="00535F87"/>
    <w:rsid w:val="00564622"/>
    <w:rsid w:val="00566C1A"/>
    <w:rsid w:val="00575748"/>
    <w:rsid w:val="005A3E0B"/>
    <w:rsid w:val="005B3227"/>
    <w:rsid w:val="006474A5"/>
    <w:rsid w:val="0068094B"/>
    <w:rsid w:val="00686284"/>
    <w:rsid w:val="006A1EC9"/>
    <w:rsid w:val="006C0482"/>
    <w:rsid w:val="006C6EA2"/>
    <w:rsid w:val="0073402D"/>
    <w:rsid w:val="00792D43"/>
    <w:rsid w:val="00795B33"/>
    <w:rsid w:val="007B30FE"/>
    <w:rsid w:val="007B7A61"/>
    <w:rsid w:val="007E1FA8"/>
    <w:rsid w:val="007E6083"/>
    <w:rsid w:val="00855181"/>
    <w:rsid w:val="008700A6"/>
    <w:rsid w:val="00882F23"/>
    <w:rsid w:val="0089047A"/>
    <w:rsid w:val="008A1020"/>
    <w:rsid w:val="008A1250"/>
    <w:rsid w:val="008A1FCF"/>
    <w:rsid w:val="008B1112"/>
    <w:rsid w:val="008C78F5"/>
    <w:rsid w:val="00914419"/>
    <w:rsid w:val="00930047"/>
    <w:rsid w:val="0094069A"/>
    <w:rsid w:val="00962E61"/>
    <w:rsid w:val="00986331"/>
    <w:rsid w:val="009976F8"/>
    <w:rsid w:val="009A6667"/>
    <w:rsid w:val="009C7105"/>
    <w:rsid w:val="00A06730"/>
    <w:rsid w:val="00A122BB"/>
    <w:rsid w:val="00A37F9E"/>
    <w:rsid w:val="00AB7FE5"/>
    <w:rsid w:val="00AC1E5A"/>
    <w:rsid w:val="00AD2CE7"/>
    <w:rsid w:val="00B134A4"/>
    <w:rsid w:val="00B54AD3"/>
    <w:rsid w:val="00B62B99"/>
    <w:rsid w:val="00B643D0"/>
    <w:rsid w:val="00B71E93"/>
    <w:rsid w:val="00B772DC"/>
    <w:rsid w:val="00B77F30"/>
    <w:rsid w:val="00B87E22"/>
    <w:rsid w:val="00BA3E51"/>
    <w:rsid w:val="00BB3142"/>
    <w:rsid w:val="00BD6049"/>
    <w:rsid w:val="00C155FC"/>
    <w:rsid w:val="00C41B5C"/>
    <w:rsid w:val="00C532FC"/>
    <w:rsid w:val="00C75D84"/>
    <w:rsid w:val="00C857CB"/>
    <w:rsid w:val="00CA5CD9"/>
    <w:rsid w:val="00CA7450"/>
    <w:rsid w:val="00CE3F1E"/>
    <w:rsid w:val="00D04093"/>
    <w:rsid w:val="00D0794D"/>
    <w:rsid w:val="00D140DF"/>
    <w:rsid w:val="00D666BB"/>
    <w:rsid w:val="00D720DF"/>
    <w:rsid w:val="00D92ED4"/>
    <w:rsid w:val="00D94ABF"/>
    <w:rsid w:val="00DE1D8E"/>
    <w:rsid w:val="00E15253"/>
    <w:rsid w:val="00E20245"/>
    <w:rsid w:val="00E4379F"/>
    <w:rsid w:val="00E65596"/>
    <w:rsid w:val="00EA0042"/>
    <w:rsid w:val="00EA5B25"/>
    <w:rsid w:val="00EB1D1B"/>
    <w:rsid w:val="00ED7078"/>
    <w:rsid w:val="00F2458C"/>
    <w:rsid w:val="00F36875"/>
    <w:rsid w:val="00F51E3E"/>
    <w:rsid w:val="00F53B71"/>
    <w:rsid w:val="00F716E1"/>
    <w:rsid w:val="00F71761"/>
    <w:rsid w:val="00F908C3"/>
    <w:rsid w:val="00F91753"/>
    <w:rsid w:val="00FA0562"/>
    <w:rsid w:val="00FB136F"/>
    <w:rsid w:val="00FB1F01"/>
    <w:rsid w:val="00FC4190"/>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FBF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en-US"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ECB"/>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spacing w:before="60" w:after="60" w:line="400" w:lineRule="exact"/>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
    <w:name w:val="Contact"/>
    <w:basedOn w:val="Normal"/>
    <w:link w:val="ContactChar"/>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ontactChar">
    <w:name w:val="Contact Char"/>
    <w:basedOn w:val="DefaultParagraphFont"/>
    <w:link w:val="Contact"/>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 w:type="character" w:styleId="FollowedHyperlink">
    <w:name w:val="FollowedHyperlink"/>
    <w:basedOn w:val="DefaultParagraphFont"/>
    <w:uiPriority w:val="99"/>
    <w:semiHidden/>
    <w:unhideWhenUsed/>
    <w:rsid w:val="00CA74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3.sv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https://confluence.service.anz/display/IS/GIT+Branching+Strateg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sv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agyakapoor/Library/Containers/com.microsoft.Word/Data/Library/Application%20Support/Microsoft/Office/16.0/DTS/Search/%7bE1D611A3-6FD0-3647-8824-DF1948B945F7%7dtf67008005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54099681FD8548A38E76CB14D1E645"/>
        <w:category>
          <w:name w:val="General"/>
          <w:gallery w:val="placeholder"/>
        </w:category>
        <w:types>
          <w:type w:val="bbPlcHdr"/>
        </w:types>
        <w:behaviors>
          <w:behavior w:val="content"/>
        </w:behaviors>
        <w:guid w:val="{DCA48789-C74F-F640-AA91-367B95933A30}"/>
      </w:docPartPr>
      <w:docPartBody>
        <w:p w:rsidR="00C2778A" w:rsidRDefault="0058321D">
          <w:pPr>
            <w:pStyle w:val="C354099681FD8548A38E76CB14D1E645"/>
          </w:pPr>
          <w:r w:rsidRPr="00A06730">
            <w:rPr>
              <w:noProof/>
              <w:lang w:val="en-GB" w:bidi="en-GB"/>
            </w:rPr>
            <w:t>CONTACT</w:t>
          </w:r>
        </w:p>
      </w:docPartBody>
    </w:docPart>
    <w:docPart>
      <w:docPartPr>
        <w:name w:val="54921C5A3456EB41BB5D73850FFDECD2"/>
        <w:category>
          <w:name w:val="General"/>
          <w:gallery w:val="placeholder"/>
        </w:category>
        <w:types>
          <w:type w:val="bbPlcHdr"/>
        </w:types>
        <w:behaviors>
          <w:behavior w:val="content"/>
        </w:behaviors>
        <w:guid w:val="{123CEC25-5E84-D54B-9987-D6018A0CB253}"/>
      </w:docPartPr>
      <w:docPartBody>
        <w:p w:rsidR="00C2778A" w:rsidRDefault="0058321D">
          <w:pPr>
            <w:pStyle w:val="54921C5A3456EB41BB5D73850FFDECD2"/>
          </w:pPr>
          <w:r w:rsidRPr="00A06730">
            <w:rPr>
              <w:noProof/>
              <w:lang w:val="en-GB" w:bidi="en-GB"/>
            </w:rPr>
            <w:t>PROFILE</w:t>
          </w:r>
        </w:p>
      </w:docPartBody>
    </w:docPart>
    <w:docPart>
      <w:docPartPr>
        <w:name w:val="8221FA693A99634E91ABF7761485C5F7"/>
        <w:category>
          <w:name w:val="General"/>
          <w:gallery w:val="placeholder"/>
        </w:category>
        <w:types>
          <w:type w:val="bbPlcHdr"/>
        </w:types>
        <w:behaviors>
          <w:behavior w:val="content"/>
        </w:behaviors>
        <w:guid w:val="{19C9FA32-BC61-E94B-B49D-C47FB976A3D9}"/>
      </w:docPartPr>
      <w:docPartBody>
        <w:p w:rsidR="00C2778A" w:rsidRDefault="0058321D">
          <w:pPr>
            <w:pStyle w:val="8221FA693A99634E91ABF7761485C5F7"/>
          </w:pPr>
          <w:r w:rsidRPr="00A06730">
            <w:rPr>
              <w:noProof/>
              <w:lang w:val="en-GB" w:bidi="en-GB"/>
            </w:rPr>
            <w:t>SKILLS</w:t>
          </w:r>
        </w:p>
      </w:docPartBody>
    </w:docPart>
    <w:docPart>
      <w:docPartPr>
        <w:name w:val="4EEF2072FC20374197294158BAF1D66F"/>
        <w:category>
          <w:name w:val="General"/>
          <w:gallery w:val="placeholder"/>
        </w:category>
        <w:types>
          <w:type w:val="bbPlcHdr"/>
        </w:types>
        <w:behaviors>
          <w:behavior w:val="content"/>
        </w:behaviors>
        <w:guid w:val="{EAD78CDF-3742-7B42-BB2A-F46CC0EA022B}"/>
      </w:docPartPr>
      <w:docPartBody>
        <w:p w:rsidR="00C2778A" w:rsidRDefault="0058321D">
          <w:pPr>
            <w:pStyle w:val="4EEF2072FC20374197294158BAF1D66F"/>
          </w:pPr>
          <w:r w:rsidRPr="00A06730">
            <w:rPr>
              <w:noProof/>
              <w:lang w:val="en-GB" w:bidi="en-GB"/>
            </w:rPr>
            <w:t>EXPERIENCE</w:t>
          </w:r>
        </w:p>
      </w:docPartBody>
    </w:docPart>
    <w:docPart>
      <w:docPartPr>
        <w:name w:val="27C51CCE7A54E046A0EDCCECC2B93098"/>
        <w:category>
          <w:name w:val="General"/>
          <w:gallery w:val="placeholder"/>
        </w:category>
        <w:types>
          <w:type w:val="bbPlcHdr"/>
        </w:types>
        <w:behaviors>
          <w:behavior w:val="content"/>
        </w:behaviors>
        <w:guid w:val="{22DCD109-2595-6949-B933-423339679372}"/>
      </w:docPartPr>
      <w:docPartBody>
        <w:p w:rsidR="00C2778A" w:rsidRDefault="000D0A08" w:rsidP="000D0A08">
          <w:pPr>
            <w:pStyle w:val="27C51CCE7A54E046A0EDCCECC2B93098"/>
          </w:pPr>
          <w:r w:rsidRPr="00A06730">
            <w:rPr>
              <w:noProof/>
              <w:lang w:val="en-GB" w:bidi="en-GB"/>
            </w:rP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pple-system">
    <w:altName w:val="Times New Roman"/>
    <w:panose1 w:val="020B0604020202020204"/>
    <w:charset w:val="00"/>
    <w:family w:val="auto"/>
    <w:pitch w:val="default"/>
  </w:font>
  <w:font w:name="Caladea">
    <w:altName w:val="Cambria"/>
    <w:panose1 w:val="020B0604020202020204"/>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4472C4"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27120470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A08"/>
    <w:rsid w:val="000D0A08"/>
    <w:rsid w:val="0058321D"/>
    <w:rsid w:val="00C2778A"/>
    <w:rsid w:val="00C61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54099681FD8548A38E76CB14D1E645">
    <w:name w:val="C354099681FD8548A38E76CB14D1E645"/>
  </w:style>
  <w:style w:type="paragraph" w:customStyle="1" w:styleId="54921C5A3456EB41BB5D73850FFDECD2">
    <w:name w:val="54921C5A3456EB41BB5D73850FFDECD2"/>
  </w:style>
  <w:style w:type="paragraph" w:customStyle="1" w:styleId="8221FA693A99634E91ABF7761485C5F7">
    <w:name w:val="8221FA693A99634E91ABF7761485C5F7"/>
  </w:style>
  <w:style w:type="paragraph" w:styleId="ListParagraph">
    <w:name w:val="List Paragraph"/>
    <w:basedOn w:val="Normal"/>
    <w:uiPriority w:val="34"/>
    <w:qFormat/>
    <w:pPr>
      <w:numPr>
        <w:numId w:val="1"/>
      </w:numPr>
      <w:spacing w:before="60" w:after="60" w:line="400" w:lineRule="exact"/>
      <w:ind w:left="360"/>
      <w:contextualSpacing/>
    </w:pPr>
    <w:rPr>
      <w:rFonts w:eastAsiaTheme="minorHAnsi"/>
      <w:caps/>
      <w:color w:val="4472C4" w:themeColor="accent1"/>
      <w:sz w:val="26"/>
      <w:szCs w:val="18"/>
      <w:lang w:val="en-US" w:eastAsia="en-US"/>
    </w:rPr>
  </w:style>
  <w:style w:type="paragraph" w:customStyle="1" w:styleId="4EEF2072FC20374197294158BAF1D66F">
    <w:name w:val="4EEF2072FC20374197294158BAF1D66F"/>
  </w:style>
  <w:style w:type="paragraph" w:customStyle="1" w:styleId="27C51CCE7A54E046A0EDCCECC2B93098">
    <w:name w:val="27C51CCE7A54E046A0EDCCECC2B93098"/>
    <w:rsid w:val="000D0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E80C777B-F282-4A65-BA14-741C9FCAA666}">
  <ds:schemaRefs>
    <ds:schemaRef ds:uri="http://schemas.openxmlformats.org/officeDocument/2006/bibliography"/>
  </ds:schemaRefs>
</ds:datastoreItem>
</file>

<file path=customXml/itemProps2.xml><?xml version="1.0" encoding="utf-8"?>
<ds:datastoreItem xmlns:ds="http://schemas.openxmlformats.org/officeDocument/2006/customXml" ds:itemID="{EBA4E611-6C4A-43EF-9618-381D1DDF3E77}">
  <ds:schemaRefs>
    <ds:schemaRef ds:uri="http://schemas.microsoft.com/sharepoint/v3/contenttype/forms"/>
  </ds:schemaRefs>
</ds:datastoreItem>
</file>

<file path=customXml/itemProps3.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1A123E-AC83-4E4A-BE5D-B91DD96A340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Columns CV.dotx</Template>
  <TotalTime>0</TotalTime>
  <Pages>2</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2022-08-28T06:06:00Z</dcterms:created>
  <dcterms:modified xsi:type="dcterms:W3CDTF">2022-08-28T16:34:00Z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